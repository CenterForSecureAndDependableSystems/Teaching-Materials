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342A3D2E" w:rsidR="000A4BDE" w:rsidRPr="005B7108" w:rsidRDefault="00A331FC" w:rsidP="009B3C8B">
      <w:pPr>
        <w:pStyle w:val="Title"/>
      </w:pPr>
      <w:r>
        <w:t>Legal and ethical aspects</w:t>
      </w:r>
    </w:p>
    <w:p w14:paraId="5E90253B" w14:textId="682133DF"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9B3C8B" w:rsidRPr="009B3C8B">
        <w:t xml:space="preserve">The intent of this Knowledge Unit is to provide students with a basic </w:t>
      </w:r>
      <w:r w:rsidR="00A331FC">
        <w:t>understanding of the legal and ethical aspects of cybersecurity</w:t>
      </w:r>
      <w:r w:rsidR="009B3C8B" w:rsidRPr="009B3C8B">
        <w:t>.</w:t>
      </w:r>
    </w:p>
    <w:p w14:paraId="550876E6" w14:textId="18B4EC57"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Students are expected to have a familiarity with different types of networks and network devices</w:t>
      </w:r>
      <w:r w:rsidR="00A331FC">
        <w:t>.</w:t>
      </w:r>
    </w:p>
    <w:p w14:paraId="07DB92AA" w14:textId="3B66E148"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A331FC">
        <w:t>3</w:t>
      </w:r>
      <w:r w:rsidR="009B3C8B" w:rsidRPr="009B3C8B">
        <w:t xml:space="preserve"> lecture/meeting/active learning hours, </w:t>
      </w:r>
      <w:r w:rsidR="00A331FC">
        <w:t>3</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74BA9DD5"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p>
    <w:p w14:paraId="2AB0162D" w14:textId="377B03DA"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A331FC">
        <w:t>No lab needed for this module.</w:t>
      </w:r>
    </w:p>
    <w:p w14:paraId="404F8F4B" w14:textId="570D622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Learning activities involves group discussion and internet searches.</w:t>
      </w:r>
    </w:p>
    <w:p w14:paraId="72B4DA9E" w14:textId="2E0A0ED2" w:rsidR="004F59EE" w:rsidRDefault="004F59EE" w:rsidP="009B3C8B">
      <w:r w:rsidRPr="004F59EE">
        <w:rPr>
          <w:rFonts w:ascii="Century Gothic" w:hAnsi="Century Gothic"/>
          <w:b/>
          <w:sz w:val="28"/>
          <w:szCs w:val="28"/>
        </w:rPr>
        <w:t xml:space="preserve">Lab Files that are Needed: </w:t>
      </w:r>
      <w:r w:rsidR="00A331FC">
        <w:t>No lab files are needed.</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57CED889" w:rsidR="00EE1317" w:rsidRPr="001170AD" w:rsidRDefault="00CD13D0" w:rsidP="009B3C8B">
      <w:pPr>
        <w:pStyle w:val="Subtitle"/>
      </w:pPr>
      <w:r>
        <w:t>MODULE</w:t>
      </w:r>
      <w:r w:rsidR="00B00B7E" w:rsidRPr="00B00B7E">
        <w:t xml:space="preserve"> learning oUTCOMES</w:t>
      </w:r>
    </w:p>
    <w:p w14:paraId="117B0C42" w14:textId="5C8D77B4" w:rsidR="00A331FC" w:rsidRPr="00A331FC" w:rsidRDefault="00A331FC" w:rsidP="00A331FC">
      <w:pPr>
        <w:pStyle w:val="ListParagraph"/>
        <w:numPr>
          <w:ilvl w:val="0"/>
          <w:numId w:val="16"/>
        </w:numPr>
      </w:pPr>
      <w:r w:rsidRPr="00A331FC">
        <w:t>Students will be able to describe different types of cybercrime.</w:t>
      </w:r>
    </w:p>
    <w:p w14:paraId="222A6D4C" w14:textId="4C237DA5" w:rsidR="00B00B7E" w:rsidRDefault="00A331FC" w:rsidP="00A331FC">
      <w:pPr>
        <w:pStyle w:val="ListParagraph"/>
        <w:numPr>
          <w:ilvl w:val="0"/>
          <w:numId w:val="16"/>
        </w:numPr>
      </w:pPr>
      <w:r w:rsidRPr="00A331FC">
        <w:t>Students will be able to analyze a situation and discuss if it is a cybercrime.</w:t>
      </w:r>
    </w:p>
    <w:p w14:paraId="60FDFC28" w14:textId="5BFB8E43" w:rsidR="00A331FC" w:rsidRPr="00A331FC" w:rsidRDefault="00A331FC" w:rsidP="00A331FC">
      <w:pPr>
        <w:pStyle w:val="ListParagraph"/>
        <w:numPr>
          <w:ilvl w:val="0"/>
          <w:numId w:val="16"/>
        </w:numPr>
      </w:pPr>
      <w:r w:rsidRPr="00A331FC">
        <w:t>Students will be able to describe different types of intellectual property</w:t>
      </w:r>
      <w:r>
        <w:t>.</w:t>
      </w:r>
    </w:p>
    <w:p w14:paraId="0897F3DE" w14:textId="3A362CA7" w:rsidR="00A331FC" w:rsidRDefault="00A331FC" w:rsidP="00A331FC">
      <w:pPr>
        <w:pStyle w:val="ListParagraph"/>
        <w:numPr>
          <w:ilvl w:val="0"/>
          <w:numId w:val="16"/>
        </w:numPr>
      </w:pPr>
      <w:r w:rsidRPr="00A331FC">
        <w:t>Students will be able to describe legal mechanisms for protecting intellectual property</w:t>
      </w:r>
      <w:r>
        <w:t>.</w:t>
      </w:r>
    </w:p>
    <w:p w14:paraId="0DBF95AE" w14:textId="4B39CA1F" w:rsidR="00BC5475" w:rsidRPr="00634CA0" w:rsidRDefault="00BC5475" w:rsidP="00BC5475">
      <w:pPr>
        <w:pStyle w:val="ListParagraph"/>
        <w:numPr>
          <w:ilvl w:val="0"/>
          <w:numId w:val="16"/>
        </w:numPr>
      </w:pPr>
      <w:r w:rsidRPr="00634CA0">
        <w:t>Students will be able to describe different types of intellectual property</w:t>
      </w:r>
      <w:r>
        <w:t>.</w:t>
      </w:r>
    </w:p>
    <w:p w14:paraId="09DDEAFD" w14:textId="030BEC6B" w:rsidR="00BC5475" w:rsidRPr="00634CA0" w:rsidRDefault="00BC5475" w:rsidP="00BC5475">
      <w:pPr>
        <w:pStyle w:val="ListParagraph"/>
        <w:numPr>
          <w:ilvl w:val="0"/>
          <w:numId w:val="16"/>
        </w:numPr>
      </w:pPr>
      <w:r w:rsidRPr="00634CA0">
        <w:lastRenderedPageBreak/>
        <w:t>Students will be able to describe legal mechanisms for protecting intellectual property</w:t>
      </w:r>
      <w:r>
        <w:t>.</w:t>
      </w:r>
    </w:p>
    <w:p w14:paraId="2BB20AF6" w14:textId="7B798096" w:rsidR="00BC5475" w:rsidRPr="00634CA0" w:rsidRDefault="00BC5475" w:rsidP="00BC5475">
      <w:pPr>
        <w:pStyle w:val="ListParagraph"/>
        <w:numPr>
          <w:ilvl w:val="0"/>
          <w:numId w:val="16"/>
        </w:numPr>
      </w:pPr>
      <w:r w:rsidRPr="00634CA0">
        <w:t>Students will be able to discuss ethical questions related to cyber security</w:t>
      </w:r>
      <w:r>
        <w:t>.</w:t>
      </w:r>
    </w:p>
    <w:p w14:paraId="4B5BCA99" w14:textId="2450CF9F" w:rsidR="00A331FC" w:rsidRDefault="00BC5475" w:rsidP="00BC5475">
      <w:pPr>
        <w:pStyle w:val="ListParagraph"/>
        <w:numPr>
          <w:ilvl w:val="0"/>
          <w:numId w:val="16"/>
        </w:numPr>
      </w:pPr>
      <w:r w:rsidRPr="00634CA0">
        <w:t>Students will be able to research and discuss professional society codes of conduct</w:t>
      </w:r>
      <w:r>
        <w:t>/ethics.</w:t>
      </w:r>
    </w:p>
    <w:p w14:paraId="05DC02F8" w14:textId="77777777" w:rsidR="00A07179" w:rsidRDefault="00A07179" w:rsidP="009B3C8B"/>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081CFE3A" w:rsidR="000B4C88" w:rsidRPr="001170AD" w:rsidRDefault="000B4C88" w:rsidP="009B3C8B">
      <w:r w:rsidRPr="00E55F5C">
        <w:rPr>
          <w:b/>
        </w:rPr>
        <w:t xml:space="preserve">Interconnection: </w:t>
      </w:r>
      <w:r w:rsidR="00A331FC">
        <w:t xml:space="preserve">This module is not directly interconnected with other modules.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41B5B605" w:rsidR="001F6AF0" w:rsidRDefault="00A331FC" w:rsidP="00A331FC">
      <w:pPr>
        <w:pStyle w:val="ListParagraph"/>
        <w:numPr>
          <w:ilvl w:val="0"/>
          <w:numId w:val="17"/>
        </w:numPr>
      </w:pPr>
      <w:r>
        <w:t xml:space="preserve">Lesson 1: </w:t>
      </w:r>
      <w:r w:rsidR="00DD3949">
        <w:t>Lesson_1_</w:t>
      </w:r>
      <w:r>
        <w:t>LegalApects_CyberCrime.pptx</w:t>
      </w:r>
    </w:p>
    <w:p w14:paraId="16E0A787" w14:textId="1777052F" w:rsidR="00A331FC" w:rsidRDefault="00A331FC" w:rsidP="00A331FC">
      <w:pPr>
        <w:pStyle w:val="ListParagraph"/>
        <w:numPr>
          <w:ilvl w:val="0"/>
          <w:numId w:val="17"/>
        </w:numPr>
      </w:pPr>
      <w:r>
        <w:t xml:space="preserve">Lesson 2: </w:t>
      </w:r>
      <w:r w:rsidR="00DD3949">
        <w:t>Lesson_2_</w:t>
      </w:r>
      <w:r>
        <w:t>LegalApects_Intellect</w:t>
      </w:r>
      <w:r w:rsidR="00DD3949">
        <w:t>u</w:t>
      </w:r>
      <w:r>
        <w:t>alProperty.pptx</w:t>
      </w:r>
    </w:p>
    <w:p w14:paraId="4F554978" w14:textId="07FA964B" w:rsidR="00A331FC" w:rsidRDefault="00A331FC" w:rsidP="00A331FC">
      <w:pPr>
        <w:pStyle w:val="ListParagraph"/>
        <w:numPr>
          <w:ilvl w:val="0"/>
          <w:numId w:val="17"/>
        </w:numPr>
      </w:pPr>
      <w:r>
        <w:t xml:space="preserve">Lesson 3: </w:t>
      </w:r>
      <w:r w:rsidR="00DD3949">
        <w:t>Lesson_3_</w:t>
      </w:r>
      <w:r>
        <w:t>LegalApects_Privacy.pptx</w:t>
      </w:r>
    </w:p>
    <w:p w14:paraId="23D2340F" w14:textId="583430D0" w:rsidR="00A331FC" w:rsidRDefault="00A331FC" w:rsidP="00A331FC">
      <w:pPr>
        <w:pStyle w:val="ListParagraph"/>
        <w:numPr>
          <w:ilvl w:val="0"/>
          <w:numId w:val="17"/>
        </w:numPr>
      </w:pPr>
      <w:r>
        <w:t xml:space="preserve">Lesson 4: </w:t>
      </w:r>
      <w:r w:rsidR="00DD3949">
        <w:t>Lesson_4_</w:t>
      </w:r>
      <w:bookmarkStart w:id="1" w:name="_GoBack"/>
      <w:bookmarkEnd w:id="1"/>
      <w:r>
        <w:t>LegalApects_Ethics.pptx</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30AF92ED" w14:textId="6B533E7D" w:rsidR="00DE4212" w:rsidRDefault="00DE4212" w:rsidP="00F208F5">
      <w:pPr>
        <w:pStyle w:val="ListParagraph"/>
        <w:numPr>
          <w:ilvl w:val="0"/>
          <w:numId w:val="18"/>
        </w:numPr>
      </w:pPr>
      <w:r>
        <w:t>Lesson 1</w:t>
      </w:r>
      <w:r w:rsidR="00F208F5">
        <w:t>: Cyber Crime</w:t>
      </w:r>
    </w:p>
    <w:p w14:paraId="3EE070AC" w14:textId="07342B9D" w:rsidR="00DE4212" w:rsidRDefault="000A2F8B" w:rsidP="00F208F5">
      <w:pPr>
        <w:pStyle w:val="ListParagraph"/>
        <w:numPr>
          <w:ilvl w:val="0"/>
          <w:numId w:val="18"/>
        </w:numPr>
      </w:pPr>
      <w:r>
        <w:t>Lesson 2</w:t>
      </w:r>
      <w:r w:rsidR="00F208F5">
        <w:t>: Intellectual Property</w:t>
      </w:r>
    </w:p>
    <w:p w14:paraId="6C4ABB64" w14:textId="2ACD9643" w:rsidR="00A41854" w:rsidRDefault="000A2F8B" w:rsidP="00F208F5">
      <w:pPr>
        <w:pStyle w:val="ListParagraph"/>
        <w:numPr>
          <w:ilvl w:val="0"/>
          <w:numId w:val="18"/>
        </w:numPr>
      </w:pPr>
      <w:r>
        <w:t xml:space="preserve">Lesson </w:t>
      </w:r>
      <w:r w:rsidR="00F208F5">
        <w:t>3:</w:t>
      </w:r>
      <w:r>
        <w:t xml:space="preserve"> P</w:t>
      </w:r>
      <w:r w:rsidR="00F208F5">
        <w:t>rivacy</w:t>
      </w:r>
    </w:p>
    <w:p w14:paraId="638A97F6" w14:textId="6581AD38" w:rsidR="000A2F8B" w:rsidRDefault="000A2F8B" w:rsidP="00F208F5">
      <w:pPr>
        <w:pStyle w:val="ListParagraph"/>
        <w:numPr>
          <w:ilvl w:val="0"/>
          <w:numId w:val="18"/>
        </w:numPr>
      </w:pPr>
      <w:r>
        <w:t>Lesson 4</w:t>
      </w:r>
      <w:r w:rsidR="00F208F5">
        <w:t>:</w:t>
      </w:r>
      <w:r>
        <w:t xml:space="preserve"> </w:t>
      </w:r>
      <w:r w:rsidR="00F208F5">
        <w:t>Legal and Ethical Aspects of Cybersecurity</w:t>
      </w:r>
    </w:p>
    <w:p w14:paraId="3ADF36BA" w14:textId="16FD93DE" w:rsidR="00A4559E" w:rsidRDefault="00A4559E">
      <w:r>
        <w:br w:type="page"/>
      </w:r>
    </w:p>
    <w:p w14:paraId="187D1346" w14:textId="11EF6F93" w:rsidR="00A4559E" w:rsidRPr="00A4559E" w:rsidRDefault="00A4559E" w:rsidP="009B3C8B">
      <w:pPr>
        <w:rPr>
          <w:b/>
          <w:u w:val="single"/>
        </w:rPr>
      </w:pPr>
      <w:r w:rsidRPr="00A4559E">
        <w:rPr>
          <w:b/>
          <w:u w:val="single"/>
        </w:rPr>
        <w:lastRenderedPageBreak/>
        <w:t>Lesson 1:</w:t>
      </w:r>
      <w:r>
        <w:rPr>
          <w:b/>
          <w:u w:val="single"/>
        </w:rPr>
        <w:t xml:space="preserve"> Cybercrime</w:t>
      </w:r>
    </w:p>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549E306B" w14:textId="77777777" w:rsidR="00F208F5" w:rsidRPr="00A331FC" w:rsidRDefault="00F208F5" w:rsidP="00F208F5">
      <w:pPr>
        <w:pStyle w:val="ListParagraph"/>
        <w:numPr>
          <w:ilvl w:val="0"/>
          <w:numId w:val="16"/>
        </w:numPr>
      </w:pPr>
      <w:r w:rsidRPr="00A331FC">
        <w:t>Students will be able to describe different types of cybercrime.</w:t>
      </w:r>
    </w:p>
    <w:p w14:paraId="53B46405" w14:textId="77777777" w:rsidR="00F208F5" w:rsidRDefault="00F208F5" w:rsidP="00F208F5">
      <w:pPr>
        <w:pStyle w:val="ListParagraph"/>
        <w:numPr>
          <w:ilvl w:val="0"/>
          <w:numId w:val="16"/>
        </w:numPr>
      </w:pPr>
      <w:r w:rsidRPr="00A331FC">
        <w:t>Students will be able to analyze a situation and discuss if it is a cybercrime.</w:t>
      </w:r>
    </w:p>
    <w:p w14:paraId="778E9842" w14:textId="072F67FF" w:rsidR="00EB12DB" w:rsidRDefault="00EB12DB" w:rsidP="009B3C8B">
      <w:r>
        <w:t xml:space="preserve">Lesson 1 Details: </w:t>
      </w:r>
    </w:p>
    <w:p w14:paraId="5FDAE64B" w14:textId="55A066C8" w:rsidR="001F6AF0" w:rsidRPr="00F208F5" w:rsidRDefault="001F6AF0" w:rsidP="009B3C8B">
      <w:r>
        <w:rPr>
          <w:b/>
        </w:rPr>
        <w:t>Warm Up</w:t>
      </w:r>
      <w:r w:rsidRPr="00461699">
        <w:rPr>
          <w:b/>
        </w:rPr>
        <w:t>:</w:t>
      </w:r>
      <w:r w:rsidRPr="00461699">
        <w:t xml:space="preserve"> </w:t>
      </w:r>
      <w:r w:rsidR="00F208F5" w:rsidRPr="00F208F5">
        <w:t>Ask the student</w:t>
      </w:r>
      <w:r w:rsidR="00F208F5">
        <w:t>s</w:t>
      </w:r>
      <w:r w:rsidR="00F208F5" w:rsidRPr="00F208F5">
        <w:t xml:space="preserve"> to define cybercrime.</w:t>
      </w:r>
      <w:r w:rsidR="00F208F5">
        <w:rPr>
          <w:b/>
        </w:rPr>
        <w:t xml:space="preserve"> </w:t>
      </w:r>
      <w:r w:rsidR="00F208F5">
        <w:t>Give some examples of behavior and discuss if it is a cybercrime.</w:t>
      </w:r>
    </w:p>
    <w:p w14:paraId="081255BF" w14:textId="222481D3" w:rsidR="001F6AF0" w:rsidRPr="00A4559E" w:rsidRDefault="001F6AF0" w:rsidP="00F208F5">
      <w:pPr>
        <w:pStyle w:val="NormalWeb"/>
        <w:rPr>
          <w:rFonts w:ascii="Verdana" w:eastAsiaTheme="minorEastAsia" w:hAnsi="Verdana"/>
        </w:rPr>
      </w:pPr>
      <w:r w:rsidRPr="00A4559E">
        <w:rPr>
          <w:rFonts w:ascii="Verdana" w:eastAsiaTheme="minorEastAsia" w:hAnsi="Verdana"/>
          <w:b/>
        </w:rPr>
        <w:t>Lesson</w:t>
      </w:r>
      <w:r w:rsidR="00F208F5" w:rsidRPr="00A4559E">
        <w:rPr>
          <w:rFonts w:ascii="Verdana" w:eastAsiaTheme="minorEastAsia" w:hAnsi="Verdana"/>
          <w:b/>
        </w:rPr>
        <w:t>:</w:t>
      </w:r>
      <w:r w:rsidR="00F208F5" w:rsidRPr="00A4559E">
        <w:rPr>
          <w:rFonts w:ascii="Verdana" w:eastAsiaTheme="minorEastAsia" w:hAnsi="Verdana"/>
        </w:rPr>
        <w:t xml:space="preserve"> The lesson here is based on the PowerPoint slides and is a standard lecture. Allow time for questions and discussion during the lecture.</w:t>
      </w:r>
    </w:p>
    <w:p w14:paraId="2C6570BD" w14:textId="73DF1569" w:rsidR="00EB12DB" w:rsidRPr="00461699" w:rsidRDefault="00040ACB" w:rsidP="00F208F5">
      <w:r>
        <w:rPr>
          <w:b/>
        </w:rPr>
        <w:t>Active Learning Activity:</w:t>
      </w:r>
      <w:r w:rsidR="00F208F5">
        <w:rPr>
          <w:b/>
        </w:rPr>
        <w:t xml:space="preserve"> </w:t>
      </w:r>
      <w:r w:rsidR="00F208F5">
        <w:t>Have students to look up current news stories about cybercrimes. Discuss them in class. Why are they a crime? Who committed the crime? How did they do it?</w:t>
      </w:r>
    </w:p>
    <w:p w14:paraId="0CCC5D0C" w14:textId="77777777" w:rsidR="00BC5475" w:rsidRDefault="00BC5475" w:rsidP="00A4559E">
      <w:pPr>
        <w:rPr>
          <w:b/>
          <w:u w:val="single"/>
        </w:rPr>
      </w:pPr>
    </w:p>
    <w:p w14:paraId="47E7EA34" w14:textId="237CFB96"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Intellectual Property</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345D77B9" w14:textId="77777777" w:rsidR="00A4559E" w:rsidRPr="00A331FC" w:rsidRDefault="00A4559E" w:rsidP="00A4559E">
      <w:pPr>
        <w:pStyle w:val="ListParagraph"/>
        <w:numPr>
          <w:ilvl w:val="0"/>
          <w:numId w:val="16"/>
        </w:numPr>
      </w:pPr>
      <w:r w:rsidRPr="00A331FC">
        <w:t>Students will be able to describe different types of intellectual property</w:t>
      </w:r>
      <w:r>
        <w:t>.</w:t>
      </w:r>
    </w:p>
    <w:p w14:paraId="00C6CDE6" w14:textId="77777777" w:rsidR="00A4559E" w:rsidRDefault="00A4559E" w:rsidP="00A4559E">
      <w:pPr>
        <w:pStyle w:val="ListParagraph"/>
        <w:numPr>
          <w:ilvl w:val="0"/>
          <w:numId w:val="16"/>
        </w:numPr>
      </w:pPr>
      <w:r w:rsidRPr="00A331FC">
        <w:t>Students will be able to describe legal mechanisms for protecting intellectual property</w:t>
      </w:r>
      <w:r>
        <w:t>.</w:t>
      </w:r>
    </w:p>
    <w:p w14:paraId="1DD523C5" w14:textId="52725C84" w:rsidR="00A4559E" w:rsidRDefault="00A4559E" w:rsidP="00A4559E">
      <w:r>
        <w:t xml:space="preserve">Lesson 2 Details: </w:t>
      </w:r>
    </w:p>
    <w:p w14:paraId="14C9ED33" w14:textId="4375D78F" w:rsidR="00A4559E" w:rsidRPr="00F208F5" w:rsidRDefault="00A4559E" w:rsidP="00A4559E">
      <w:r>
        <w:rPr>
          <w:b/>
        </w:rPr>
        <w:t>Warm Up</w:t>
      </w:r>
      <w:r w:rsidRPr="00461699">
        <w:rPr>
          <w:b/>
        </w:rPr>
        <w:t>:</w:t>
      </w:r>
      <w:r w:rsidRPr="00461699">
        <w:t xml:space="preserve"> </w:t>
      </w:r>
      <w:r w:rsidRPr="00F208F5">
        <w:t>Ask the student</w:t>
      </w:r>
      <w:r>
        <w:t>s</w:t>
      </w:r>
      <w:r w:rsidRPr="00F208F5">
        <w:t xml:space="preserve"> to define </w:t>
      </w:r>
      <w:r>
        <w:t>intellectual property. Ask if they know what a patent is? What is a copyright?</w:t>
      </w:r>
    </w:p>
    <w:p w14:paraId="219D6C96"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2F5B6CAB" w14:textId="646D3F86" w:rsidR="00A4559E" w:rsidRPr="00461699" w:rsidRDefault="00A4559E" w:rsidP="00A4559E">
      <w:r>
        <w:rPr>
          <w:b/>
        </w:rPr>
        <w:lastRenderedPageBreak/>
        <w:t xml:space="preserve">Active Learning Activity: </w:t>
      </w:r>
      <w:r>
        <w:t>Have students to look up patent and trademark databases. Have them search the databases for some key terms relevant to the course or current topics. Discuss in class the use of these databases.</w:t>
      </w:r>
    </w:p>
    <w:p w14:paraId="3E74D786" w14:textId="77777777" w:rsidR="00BC5475" w:rsidRDefault="00BC5475" w:rsidP="00A4559E">
      <w:pPr>
        <w:rPr>
          <w:b/>
          <w:u w:val="single"/>
        </w:rPr>
      </w:pPr>
    </w:p>
    <w:p w14:paraId="32DB8FBF" w14:textId="48B7639A"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Privacy</w:t>
      </w:r>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022EC338" w14:textId="77777777" w:rsidR="00634CA0" w:rsidRPr="00634CA0" w:rsidRDefault="00634CA0" w:rsidP="00634CA0">
      <w:pPr>
        <w:pStyle w:val="ListParagraph"/>
        <w:numPr>
          <w:ilvl w:val="0"/>
          <w:numId w:val="19"/>
        </w:numPr>
      </w:pPr>
      <w:r w:rsidRPr="00634CA0">
        <w:t>Students will be able to describe different types of intellectual property</w:t>
      </w:r>
    </w:p>
    <w:p w14:paraId="5703FD81" w14:textId="77777777" w:rsidR="00634CA0" w:rsidRPr="00634CA0" w:rsidRDefault="00634CA0" w:rsidP="00634CA0">
      <w:pPr>
        <w:pStyle w:val="ListParagraph"/>
        <w:numPr>
          <w:ilvl w:val="0"/>
          <w:numId w:val="19"/>
        </w:numPr>
      </w:pPr>
      <w:r w:rsidRPr="00634CA0">
        <w:t>Students will be able to describe legal mechanisms for protecting intellectual property</w:t>
      </w:r>
    </w:p>
    <w:p w14:paraId="0A09B743" w14:textId="3567FB46" w:rsidR="00A4559E" w:rsidRDefault="00A4559E" w:rsidP="00A4559E">
      <w:r>
        <w:t xml:space="preserve">Lesson 3 Details: </w:t>
      </w:r>
    </w:p>
    <w:p w14:paraId="31C84448" w14:textId="013D3E28" w:rsidR="00A4559E" w:rsidRPr="00F208F5" w:rsidRDefault="00A4559E" w:rsidP="00A4559E">
      <w:r>
        <w:rPr>
          <w:b/>
        </w:rPr>
        <w:t>Warm Up</w:t>
      </w:r>
      <w:r w:rsidRPr="00461699">
        <w:rPr>
          <w:b/>
        </w:rPr>
        <w:t>:</w:t>
      </w:r>
      <w:r w:rsidRPr="00461699">
        <w:t xml:space="preserve"> </w:t>
      </w:r>
      <w:r w:rsidRPr="00F208F5">
        <w:t>Ask the student</w:t>
      </w:r>
      <w:r>
        <w:t>s</w:t>
      </w:r>
      <w:r w:rsidRPr="00F208F5">
        <w:t xml:space="preserve"> to define </w:t>
      </w:r>
      <w:r>
        <w:t>privacy</w:t>
      </w:r>
      <w:r w:rsidR="00634CA0">
        <w:t>.</w:t>
      </w:r>
      <w:r>
        <w:t xml:space="preserve"> What information do they consider private? </w:t>
      </w:r>
    </w:p>
    <w:p w14:paraId="6AF047CF"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66D517C5" w14:textId="77777777" w:rsidR="00634CA0" w:rsidRPr="00634CA0" w:rsidRDefault="00634CA0" w:rsidP="00634CA0">
      <w:r>
        <w:rPr>
          <w:b/>
        </w:rPr>
        <w:t xml:space="preserve">Active Learning Activity: </w:t>
      </w:r>
      <w:r w:rsidRPr="00634CA0">
        <w:t>Discuss different privacy issues.</w:t>
      </w:r>
      <w:r>
        <w:t xml:space="preserve"> </w:t>
      </w:r>
    </w:p>
    <w:p w14:paraId="17FDDA1A" w14:textId="77777777" w:rsidR="00634CA0" w:rsidRPr="00634CA0" w:rsidRDefault="00634CA0" w:rsidP="00634CA0">
      <w:r w:rsidRPr="00634CA0">
        <w:t xml:space="preserve">From review of HIPPA </w:t>
      </w:r>
      <w:proofErr w:type="gramStart"/>
      <w:r w:rsidRPr="00634CA0">
        <w:t>it is clear that privacy</w:t>
      </w:r>
      <w:proofErr w:type="gramEnd"/>
      <w:r w:rsidRPr="00634CA0">
        <w:t xml:space="preserve"> is contextual. Discuss this and how it relates</w:t>
      </w:r>
      <w:r>
        <w:t>.</w:t>
      </w:r>
    </w:p>
    <w:p w14:paraId="00A4E2C1" w14:textId="77777777" w:rsidR="00634CA0" w:rsidRDefault="00634CA0" w:rsidP="00634CA0">
      <w:r w:rsidRPr="00634CA0">
        <w:t xml:space="preserve">Do privacy concerns differ on an </w:t>
      </w:r>
      <w:proofErr w:type="spellStart"/>
      <w:proofErr w:type="gramStart"/>
      <w:r w:rsidRPr="00634CA0">
        <w:t>employees</w:t>
      </w:r>
      <w:proofErr w:type="spellEnd"/>
      <w:proofErr w:type="gramEnd"/>
      <w:r w:rsidRPr="00634CA0">
        <w:t xml:space="preserve"> laptop, internal corporate server, cloud-based server such as AWS, or network communications?</w:t>
      </w:r>
    </w:p>
    <w:p w14:paraId="509BA848" w14:textId="7F46F1C7" w:rsidR="00634CA0" w:rsidRDefault="00634CA0" w:rsidP="00634CA0">
      <w:r w:rsidRPr="00634CA0">
        <w:t>Have stud</w:t>
      </w:r>
      <w:r>
        <w:t>ents to look up privacy policies of common websites (such as Facebook and Google). Can they figure out how to set their privacy settings? If they have a google account, have them find their google search history.</w:t>
      </w:r>
    </w:p>
    <w:p w14:paraId="5FB656CD" w14:textId="712CEBE2" w:rsidR="00BC5475" w:rsidRDefault="00BC5475">
      <w:r>
        <w:br w:type="page"/>
      </w:r>
    </w:p>
    <w:p w14:paraId="1A4E3426" w14:textId="35AFE8AC" w:rsidR="00634CA0" w:rsidRPr="00A4559E" w:rsidRDefault="00634CA0" w:rsidP="00634CA0">
      <w:pPr>
        <w:rPr>
          <w:b/>
          <w:u w:val="single"/>
        </w:rPr>
      </w:pPr>
      <w:r w:rsidRPr="00A4559E">
        <w:rPr>
          <w:b/>
          <w:u w:val="single"/>
        </w:rPr>
        <w:lastRenderedPageBreak/>
        <w:t>Lesson</w:t>
      </w:r>
      <w:r>
        <w:rPr>
          <w:b/>
          <w:u w:val="single"/>
        </w:rPr>
        <w:t>4</w:t>
      </w:r>
      <w:r w:rsidRPr="00A4559E">
        <w:rPr>
          <w:b/>
          <w:u w:val="single"/>
        </w:rPr>
        <w:t>:</w:t>
      </w:r>
      <w:r>
        <w:rPr>
          <w:b/>
          <w:u w:val="single"/>
        </w:rPr>
        <w:t xml:space="preserve"> Ethical Issues</w:t>
      </w:r>
    </w:p>
    <w:p w14:paraId="45335738" w14:textId="700FBF25" w:rsidR="00634CA0" w:rsidRDefault="00634CA0" w:rsidP="00634CA0">
      <w:r>
        <w:t>Lesson 4 Lea</w:t>
      </w:r>
      <w:r w:rsidRPr="0034230B">
        <w:t>rning Ou</w:t>
      </w:r>
      <w:r>
        <w:t>t</w:t>
      </w:r>
      <w:r w:rsidRPr="0034230B">
        <w:t xml:space="preserve">comes: </w:t>
      </w:r>
    </w:p>
    <w:p w14:paraId="5DA5C8C6" w14:textId="77777777" w:rsidR="00634CA0" w:rsidRDefault="00634CA0" w:rsidP="00634CA0">
      <w:r>
        <w:t>Upon completion of this lesson:</w:t>
      </w:r>
    </w:p>
    <w:p w14:paraId="18A63458" w14:textId="77777777" w:rsidR="00634CA0" w:rsidRPr="00634CA0" w:rsidRDefault="00634CA0" w:rsidP="00634CA0">
      <w:pPr>
        <w:pStyle w:val="ListParagraph"/>
        <w:numPr>
          <w:ilvl w:val="0"/>
          <w:numId w:val="20"/>
        </w:numPr>
      </w:pPr>
      <w:r w:rsidRPr="00634CA0">
        <w:t>Students will be able to discuss ethical questions related to cyber security</w:t>
      </w:r>
    </w:p>
    <w:p w14:paraId="4FD576D3" w14:textId="77777777" w:rsidR="00634CA0" w:rsidRDefault="00634CA0" w:rsidP="00634CA0">
      <w:pPr>
        <w:pStyle w:val="ListParagraph"/>
        <w:numPr>
          <w:ilvl w:val="0"/>
          <w:numId w:val="20"/>
        </w:numPr>
      </w:pPr>
      <w:r w:rsidRPr="00634CA0">
        <w:t>Students will be able to research and discuss professional society codes of conduct</w:t>
      </w:r>
    </w:p>
    <w:p w14:paraId="1F8B951D" w14:textId="65A687BE" w:rsidR="00634CA0" w:rsidRDefault="00634CA0" w:rsidP="00634CA0">
      <w:r>
        <w:t xml:space="preserve">Lesson 4 Details: </w:t>
      </w:r>
    </w:p>
    <w:p w14:paraId="48E44955" w14:textId="3F2F8D6E" w:rsidR="00634CA0" w:rsidRPr="00F208F5" w:rsidRDefault="00634CA0" w:rsidP="00634CA0">
      <w:r>
        <w:rPr>
          <w:b/>
        </w:rPr>
        <w:t>Warm Up</w:t>
      </w:r>
      <w:r w:rsidRPr="00461699">
        <w:rPr>
          <w:b/>
        </w:rPr>
        <w:t>:</w:t>
      </w:r>
      <w:r w:rsidRPr="00461699">
        <w:t xml:space="preserve"> </w:t>
      </w:r>
      <w:r w:rsidRPr="00F208F5">
        <w:t>Ask the student</w:t>
      </w:r>
      <w:r>
        <w:t>s</w:t>
      </w:r>
      <w:r w:rsidRPr="00F208F5">
        <w:t xml:space="preserve"> to define </w:t>
      </w:r>
      <w:r>
        <w:t xml:space="preserve">ethics? Is ethics different from legal/how? </w:t>
      </w:r>
    </w:p>
    <w:p w14:paraId="78DE2CE0" w14:textId="77777777" w:rsidR="00634CA0" w:rsidRPr="00A4559E" w:rsidRDefault="00634CA0" w:rsidP="00634CA0">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65FC3408" w14:textId="77777777" w:rsidR="00634CA0" w:rsidRPr="00634CA0" w:rsidRDefault="00634CA0" w:rsidP="00634CA0">
      <w:r>
        <w:rPr>
          <w:b/>
        </w:rPr>
        <w:t xml:space="preserve">Active Learning Activity: </w:t>
      </w:r>
      <w:r w:rsidRPr="00634CA0">
        <w:t>Why are ethics important?</w:t>
      </w:r>
    </w:p>
    <w:p w14:paraId="17651204" w14:textId="77777777" w:rsidR="00634CA0" w:rsidRPr="00634CA0" w:rsidRDefault="00634CA0" w:rsidP="00634CA0">
      <w:r w:rsidRPr="00634CA0">
        <w:t>Why should professionals understand the Codes of their professional societies?</w:t>
      </w:r>
    </w:p>
    <w:p w14:paraId="21F3E162" w14:textId="3781FF7A" w:rsidR="00634CA0" w:rsidRDefault="00634CA0" w:rsidP="00634CA0">
      <w:r w:rsidRPr="00634CA0">
        <w:t>Discuss impacts of ethical violations.</w:t>
      </w:r>
    </w:p>
    <w:p w14:paraId="1132C7EF" w14:textId="324B9246" w:rsidR="00634CA0" w:rsidRDefault="00634CA0" w:rsidP="00634CA0">
      <w:r>
        <w:t>Research IEEE code of ethics. Discuss differences with ACM Code.</w:t>
      </w:r>
    </w:p>
    <w:p w14:paraId="7FE0953E" w14:textId="77777777" w:rsidR="00EB12DB" w:rsidRDefault="00EB12DB" w:rsidP="009B3C8B"/>
    <w:p w14:paraId="141705FE" w14:textId="77777777" w:rsidR="003E5E23" w:rsidRDefault="003E5E23" w:rsidP="009B3C8B"/>
    <w:p w14:paraId="24F1D6E0" w14:textId="77777777" w:rsidR="004B4E03" w:rsidRPr="00461699" w:rsidRDefault="004B4E03" w:rsidP="009B3C8B">
      <w:pPr>
        <w:rPr>
          <w:rFonts w:eastAsia="Times New Roman"/>
        </w:rPr>
      </w:pPr>
    </w:p>
    <w:p w14:paraId="76A9570F" w14:textId="141C625C" w:rsidR="004B4E03" w:rsidRPr="00461699" w:rsidRDefault="004B4E03" w:rsidP="009B3C8B"/>
    <w:p w14:paraId="0E05D30C" w14:textId="77777777" w:rsidR="00425DBC" w:rsidRPr="00461699" w:rsidRDefault="00425DBC" w:rsidP="009B3C8B"/>
    <w:p w14:paraId="4A5509A8" w14:textId="77777777" w:rsidR="00BC5475" w:rsidRDefault="00BC5475">
      <w:r>
        <w:br w:type="page"/>
      </w:r>
    </w:p>
    <w:p w14:paraId="2BDA9186" w14:textId="58121FA6" w:rsidR="00AE0BE4" w:rsidRPr="00461699" w:rsidRDefault="00DF57BB" w:rsidP="00DF57BB">
      <w:pPr>
        <w:jc w:val="center"/>
      </w:pPr>
      <w:r w:rsidRPr="000400D9">
        <w:lastRenderedPageBreak/>
        <w:t>Please attribute Dr. Jim Alves-Foss and Dr. Jia Song, University of Idaho</w:t>
      </w:r>
      <w:r w:rsidRPr="000400D9">
        <w:br/>
      </w:r>
      <w:r w:rsidRPr="000400D9">
        <w:br/>
      </w:r>
      <w:r w:rsidRPr="000400D9">
        <w:rPr>
          <w:noProof/>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72A5C" w14:textId="77777777" w:rsidR="00FB29AF" w:rsidRDefault="00FB29AF" w:rsidP="009B3C8B">
      <w:r>
        <w:separator/>
      </w:r>
    </w:p>
  </w:endnote>
  <w:endnote w:type="continuationSeparator" w:id="0">
    <w:p w14:paraId="6DBD96D7" w14:textId="77777777" w:rsidR="00FB29AF" w:rsidRDefault="00FB29AF"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44F" w14:textId="04862652" w:rsidR="0003253B" w:rsidRDefault="00FB29AF"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2E1FCF">
      <w:rPr>
        <w:noProof/>
      </w:rPr>
      <w:t>2</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FB29AF"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3F4A2913" w:rsidR="00D40DB9" w:rsidRDefault="00FB29AF"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B2BAB" w14:textId="77777777" w:rsidR="00FB29AF" w:rsidRDefault="00FB29AF" w:rsidP="009B3C8B">
      <w:r>
        <w:separator/>
      </w:r>
    </w:p>
  </w:footnote>
  <w:footnote w:type="continuationSeparator" w:id="0">
    <w:p w14:paraId="156B6719" w14:textId="77777777" w:rsidR="00FB29AF" w:rsidRDefault="00FB29AF" w:rsidP="009B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5" w15:restartNumberingAfterBreak="0">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6"/>
  </w:num>
  <w:num w:numId="5">
    <w:abstractNumId w:val="12"/>
  </w:num>
  <w:num w:numId="6">
    <w:abstractNumId w:val="11"/>
  </w:num>
  <w:num w:numId="7">
    <w:abstractNumId w:val="16"/>
  </w:num>
  <w:num w:numId="8">
    <w:abstractNumId w:val="4"/>
  </w:num>
  <w:num w:numId="9">
    <w:abstractNumId w:val="10"/>
  </w:num>
  <w:num w:numId="10">
    <w:abstractNumId w:val="17"/>
  </w:num>
  <w:num w:numId="11">
    <w:abstractNumId w:val="6"/>
  </w:num>
  <w:num w:numId="12">
    <w:abstractNumId w:val="5"/>
  </w:num>
  <w:num w:numId="13">
    <w:abstractNumId w:val="14"/>
  </w:num>
  <w:num w:numId="14">
    <w:abstractNumId w:val="13"/>
  </w:num>
  <w:num w:numId="15">
    <w:abstractNumId w:val="18"/>
  </w:num>
  <w:num w:numId="16">
    <w:abstractNumId w:val="9"/>
  </w:num>
  <w:num w:numId="17">
    <w:abstractNumId w:val="2"/>
  </w:num>
  <w:num w:numId="18">
    <w:abstractNumId w:val="1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68C2"/>
    <w:rsid w:val="001F6AF0"/>
    <w:rsid w:val="0020324C"/>
    <w:rsid w:val="0021171F"/>
    <w:rsid w:val="00221EA7"/>
    <w:rsid w:val="002241E5"/>
    <w:rsid w:val="002343D7"/>
    <w:rsid w:val="0024175D"/>
    <w:rsid w:val="002908CF"/>
    <w:rsid w:val="002B214D"/>
    <w:rsid w:val="002B4A7C"/>
    <w:rsid w:val="002C4B43"/>
    <w:rsid w:val="002C5E0D"/>
    <w:rsid w:val="002E1FCF"/>
    <w:rsid w:val="002E7E76"/>
    <w:rsid w:val="002F2CEF"/>
    <w:rsid w:val="00313533"/>
    <w:rsid w:val="00322D69"/>
    <w:rsid w:val="0032640A"/>
    <w:rsid w:val="0034230B"/>
    <w:rsid w:val="00347B71"/>
    <w:rsid w:val="0035234F"/>
    <w:rsid w:val="003711FE"/>
    <w:rsid w:val="0037476D"/>
    <w:rsid w:val="00393B98"/>
    <w:rsid w:val="00396C28"/>
    <w:rsid w:val="003A0183"/>
    <w:rsid w:val="003C4E7E"/>
    <w:rsid w:val="003C57A9"/>
    <w:rsid w:val="003E5E23"/>
    <w:rsid w:val="003F0115"/>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B1B27"/>
    <w:rsid w:val="005B7108"/>
    <w:rsid w:val="0063213D"/>
    <w:rsid w:val="00634CA0"/>
    <w:rsid w:val="006666E0"/>
    <w:rsid w:val="006803E7"/>
    <w:rsid w:val="006872E4"/>
    <w:rsid w:val="006D2B47"/>
    <w:rsid w:val="006D3FF5"/>
    <w:rsid w:val="006D5939"/>
    <w:rsid w:val="00700B6C"/>
    <w:rsid w:val="0070178B"/>
    <w:rsid w:val="00714366"/>
    <w:rsid w:val="007346F0"/>
    <w:rsid w:val="00745673"/>
    <w:rsid w:val="00751B0B"/>
    <w:rsid w:val="00762BB3"/>
    <w:rsid w:val="00771A72"/>
    <w:rsid w:val="00773C14"/>
    <w:rsid w:val="007A2659"/>
    <w:rsid w:val="007A6E5D"/>
    <w:rsid w:val="007B228A"/>
    <w:rsid w:val="007B5098"/>
    <w:rsid w:val="00813F35"/>
    <w:rsid w:val="0082069B"/>
    <w:rsid w:val="008308D9"/>
    <w:rsid w:val="00830CEE"/>
    <w:rsid w:val="00834B23"/>
    <w:rsid w:val="0083569E"/>
    <w:rsid w:val="0084091B"/>
    <w:rsid w:val="008574F6"/>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7179"/>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607D"/>
    <w:rsid w:val="00C27DAD"/>
    <w:rsid w:val="00C3548E"/>
    <w:rsid w:val="00C65E6C"/>
    <w:rsid w:val="00C73A68"/>
    <w:rsid w:val="00C92141"/>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D3949"/>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08F5"/>
    <w:rsid w:val="00F4762C"/>
    <w:rsid w:val="00F54EBD"/>
    <w:rsid w:val="00F554A7"/>
    <w:rsid w:val="00F602E5"/>
    <w:rsid w:val="00F652FA"/>
    <w:rsid w:val="00FB29AF"/>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2DB8-1132-482E-85FF-06C10097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24</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Jim Alves-Foss</cp:lastModifiedBy>
  <cp:revision>4</cp:revision>
  <cp:lastPrinted>2017-07-27T19:19:00Z</cp:lastPrinted>
  <dcterms:created xsi:type="dcterms:W3CDTF">2017-08-25T17:37:00Z</dcterms:created>
  <dcterms:modified xsi:type="dcterms:W3CDTF">2018-04-02T06:11:00Z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