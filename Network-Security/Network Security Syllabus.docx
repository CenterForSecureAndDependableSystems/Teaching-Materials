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72DF5" w14:textId="10EE80C9" w:rsidR="00461699" w:rsidRPr="00461699" w:rsidRDefault="000D3899" w:rsidP="000D3899">
      <w:pPr>
        <w:pStyle w:val="Title"/>
      </w:pPr>
      <w:r>
        <w:t>Network Security</w:t>
      </w:r>
    </w:p>
    <w:p w14:paraId="687B90BE" w14:textId="5BF95CE1" w:rsidR="00461699" w:rsidRPr="000D3899" w:rsidRDefault="002908CF" w:rsidP="000D3899">
      <w:r w:rsidRPr="00664A2C">
        <w:rPr>
          <w:rStyle w:val="Heading2Char"/>
        </w:rPr>
        <w:t>Prerequisites</w:t>
      </w:r>
      <w:r w:rsidR="00461699" w:rsidRPr="00664A2C">
        <w:rPr>
          <w:rStyle w:val="Heading2Char"/>
        </w:rPr>
        <w:t>:</w:t>
      </w:r>
      <w:r w:rsidR="00461699" w:rsidRPr="00664A2C">
        <w:rPr>
          <w:sz w:val="28"/>
        </w:rPr>
        <w:t xml:space="preserve"> </w:t>
      </w:r>
      <w:r w:rsidR="00664A2C">
        <w:t>Students are expected to have a solid understanding of binary data representations, including endianness; students are expected to have a familiarity with different types of networks and network devices; students are expected to have a knowledge of cyber security consistent with a one semester introductory level course discussing cyber security principles, threats, vulnerabilities and mitigations. Students should come with an innate curiosity, a willingness to complete out-of-class readings on schedule and a willingness to participate in active discussions in class.</w:t>
      </w:r>
    </w:p>
    <w:p w14:paraId="321BA4FB" w14:textId="1CC3A86E" w:rsidR="004065AA" w:rsidRPr="000D3899" w:rsidRDefault="004065AA" w:rsidP="000D3899">
      <w:r w:rsidRPr="000D3899">
        <w:rPr>
          <w:rStyle w:val="Heading2Char"/>
        </w:rPr>
        <w:t xml:space="preserve">Length of </w:t>
      </w:r>
      <w:r w:rsidR="000D3899">
        <w:rPr>
          <w:rStyle w:val="Heading2Char"/>
        </w:rPr>
        <w:t>Completion</w:t>
      </w:r>
      <w:r w:rsidRPr="000D3899">
        <w:rPr>
          <w:rStyle w:val="Heading2Char"/>
        </w:rPr>
        <w:t>:</w:t>
      </w:r>
      <w:r w:rsidR="000D3899">
        <w:rPr>
          <w:rStyle w:val="Heading2Char"/>
          <w:b/>
        </w:rPr>
        <w:t xml:space="preserve"> </w:t>
      </w:r>
      <w:r w:rsidR="00896AD1" w:rsidRPr="000D3899">
        <w:t xml:space="preserve">This is </w:t>
      </w:r>
      <w:r w:rsidR="000A3E91">
        <w:t xml:space="preserve">a </w:t>
      </w:r>
      <w:proofErr w:type="gramStart"/>
      <w:r w:rsidR="000A3E91">
        <w:t>15 week</w:t>
      </w:r>
      <w:proofErr w:type="gramEnd"/>
      <w:r w:rsidR="000A3E91">
        <w:t xml:space="preserve"> (one semester) course.</w:t>
      </w:r>
    </w:p>
    <w:p w14:paraId="65EF8DB1" w14:textId="47C5F60A" w:rsidR="004065AA" w:rsidRDefault="004065AA" w:rsidP="000D3899">
      <w:r w:rsidRPr="000D3899">
        <w:rPr>
          <w:rStyle w:val="Heading2Char"/>
        </w:rPr>
        <w:t xml:space="preserve">Level of Instruction: </w:t>
      </w:r>
      <w:r w:rsidR="00896AD1" w:rsidRPr="0063566B">
        <w:t xml:space="preserve">This </w:t>
      </w:r>
      <w:r w:rsidR="00664A2C">
        <w:t xml:space="preserve">is an upper-division/graduate level course for computer science or computer engineering majors. </w:t>
      </w:r>
    </w:p>
    <w:p w14:paraId="5080AFA7" w14:textId="194BA58B" w:rsidR="004065AA" w:rsidRDefault="004065AA" w:rsidP="000D3899">
      <w:r w:rsidRPr="000A3E91">
        <w:rPr>
          <w:rStyle w:val="Heading2Char"/>
        </w:rPr>
        <w:t>Learn</w:t>
      </w:r>
      <w:r w:rsidR="00896AD1" w:rsidRPr="000A3E91">
        <w:rPr>
          <w:rStyle w:val="Heading2Char"/>
        </w:rPr>
        <w:t>ing</w:t>
      </w:r>
      <w:r w:rsidRPr="000A3E91">
        <w:rPr>
          <w:rStyle w:val="Heading2Char"/>
        </w:rPr>
        <w:t xml:space="preserve"> Setting:</w:t>
      </w:r>
      <w:r w:rsidR="000A3E91">
        <w:rPr>
          <w:rFonts w:asciiTheme="majorHAnsi" w:hAnsiTheme="majorHAnsi"/>
          <w:sz w:val="28"/>
          <w:szCs w:val="28"/>
        </w:rPr>
        <w:t xml:space="preserve"> </w:t>
      </w:r>
      <w:r w:rsidR="00896AD1" w:rsidRPr="0063566B">
        <w:t xml:space="preserve">This </w:t>
      </w:r>
      <w:r w:rsidR="000A3E91">
        <w:t>c</w:t>
      </w:r>
      <w:r w:rsidR="00A23F80">
        <w:t>ourse c</w:t>
      </w:r>
      <w:r w:rsidR="000A3E91">
        <w:t>an be taught through in-class lectures or as a hybrid course.</w:t>
      </w:r>
    </w:p>
    <w:p w14:paraId="57D16FAC" w14:textId="77777777" w:rsidR="00444A21" w:rsidRPr="00664A2C" w:rsidRDefault="00461699" w:rsidP="00664A2C">
      <w:pPr>
        <w:pStyle w:val="Heading1"/>
      </w:pPr>
      <w:r w:rsidRPr="00664A2C">
        <w:t>Course Description</w:t>
      </w:r>
      <w:r w:rsidR="002908CF" w:rsidRPr="00664A2C">
        <w:t xml:space="preserve"> </w:t>
      </w:r>
    </w:p>
    <w:p w14:paraId="0D23553C" w14:textId="77777777" w:rsidR="00664A2C" w:rsidRDefault="00664A2C" w:rsidP="000D3899"/>
    <w:p w14:paraId="63CD350B" w14:textId="20A08A03" w:rsidR="006B2EB1" w:rsidRDefault="006B2EB1" w:rsidP="00664A2C">
      <w:pPr>
        <w:pStyle w:val="Heading3"/>
        <w:rPr>
          <w:b w:val="0"/>
        </w:rPr>
      </w:pPr>
      <w:r w:rsidRPr="006B2EB1">
        <w:rPr>
          <w:b w:val="0"/>
        </w:rPr>
        <w:t>Practical topics in network security; policy and mechanism, malicious code; intrusion detection, prevention, response; cryptographic techniques for privacy and integrity; emphasis on trade-offs between risk of misuse, cost of prevention, and societal issues; concepts implemented in programming assignments</w:t>
      </w:r>
      <w:r w:rsidR="006264F3">
        <w:rPr>
          <w:b w:val="0"/>
        </w:rPr>
        <w:t xml:space="preserve"> and hands-on labs</w:t>
      </w:r>
      <w:r w:rsidRPr="006B2EB1">
        <w:rPr>
          <w:b w:val="0"/>
        </w:rPr>
        <w:t xml:space="preserve">. </w:t>
      </w:r>
    </w:p>
    <w:p w14:paraId="03042E0D" w14:textId="4F46A24D" w:rsidR="0063566B" w:rsidRPr="00664A2C" w:rsidRDefault="00495FFB" w:rsidP="00664A2C">
      <w:pPr>
        <w:pStyle w:val="Heading3"/>
      </w:pPr>
      <w:r w:rsidRPr="00664A2C">
        <w:t>Learning Outcomes</w:t>
      </w:r>
      <w:r w:rsidR="00664A2C" w:rsidRPr="00664A2C">
        <w:rPr>
          <w:rStyle w:val="Heading2Char"/>
          <w:sz w:val="24"/>
        </w:rPr>
        <w:t>:</w:t>
      </w:r>
      <w:r w:rsidR="002908CF" w:rsidRPr="00664A2C">
        <w:t xml:space="preserve"> </w:t>
      </w:r>
    </w:p>
    <w:p w14:paraId="7650ECC4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the fundamental concepts, technologies, components and issues related to communications and data networks. </w:t>
      </w:r>
    </w:p>
    <w:p w14:paraId="1998024F" w14:textId="73F909EC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a basic network architecture given a specific need and set of hosts/clients. </w:t>
      </w:r>
    </w:p>
    <w:p w14:paraId="7C0A3CBD" w14:textId="77777777" w:rsidR="0052187A" w:rsidRPr="006B2EB1" w:rsidRDefault="0052187A" w:rsidP="0052187A">
      <w:pPr>
        <w:pStyle w:val="ListParagraph"/>
        <w:numPr>
          <w:ilvl w:val="0"/>
          <w:numId w:val="15"/>
        </w:numPr>
      </w:pPr>
      <w:r>
        <w:t>Students will be able to describe and discuss data network architectures and protocols.</w:t>
      </w:r>
    </w:p>
    <w:p w14:paraId="697AA51E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track and identify the packets involved in a simple TCP connection (or a trace of such a connection). </w:t>
      </w:r>
    </w:p>
    <w:p w14:paraId="211D66A9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lastRenderedPageBreak/>
        <w:t xml:space="preserve">Students will be able to use a network monitoring tools (e.g., </w:t>
      </w:r>
      <w:proofErr w:type="spellStart"/>
      <w:r>
        <w:t>WireShark</w:t>
      </w:r>
      <w:proofErr w:type="spellEnd"/>
      <w:r>
        <w:t xml:space="preserve">). </w:t>
      </w:r>
    </w:p>
    <w:p w14:paraId="7FF83769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use a network mapping tool (e.g., </w:t>
      </w:r>
      <w:proofErr w:type="spellStart"/>
      <w:r>
        <w:t>Nmap</w:t>
      </w:r>
      <w:proofErr w:type="spellEnd"/>
      <w:r>
        <w:t>).</w:t>
      </w:r>
    </w:p>
    <w:p w14:paraId="11C070DD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the various concepts in network defense. </w:t>
      </w:r>
    </w:p>
    <w:p w14:paraId="1EB697F1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apply their knowledge to implement network defense measures. </w:t>
      </w:r>
    </w:p>
    <w:p w14:paraId="23A97BBE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identify the elements of a cryptographic system. </w:t>
      </w:r>
    </w:p>
    <w:p w14:paraId="37FD004A" w14:textId="23F1A432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the differences between symmetric and asymmetric </w:t>
      </w:r>
      <w:r w:rsidR="00B22596">
        <w:t xml:space="preserve">cryptographic </w:t>
      </w:r>
      <w:r>
        <w:t xml:space="preserve">algorithms. </w:t>
      </w:r>
    </w:p>
    <w:p w14:paraId="0000EFAD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which cryptographic protocols, tools and techniques are appropriate for a given situation. </w:t>
      </w:r>
    </w:p>
    <w:p w14:paraId="3EF77CB1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describe how crypto can be used, strengths and weaknesses, modes, and issues that </w:t>
      </w:r>
      <w:proofErr w:type="gramStart"/>
      <w:r>
        <w:t>have to</w:t>
      </w:r>
      <w:proofErr w:type="gramEnd"/>
      <w:r>
        <w:t xml:space="preserve"> be addressed in an implementation (e.g., key management), etc. </w:t>
      </w:r>
    </w:p>
    <w:p w14:paraId="1E23EB50" w14:textId="05DF72FE" w:rsidR="00461699" w:rsidRPr="002908CF" w:rsidRDefault="00461699" w:rsidP="000D3899">
      <w:r w:rsidRPr="00664A2C">
        <w:rPr>
          <w:rStyle w:val="Heading3Char"/>
        </w:rPr>
        <w:t>Materials</w:t>
      </w:r>
      <w:r w:rsidR="002908CF" w:rsidRPr="00664A2C">
        <w:rPr>
          <w:rStyle w:val="Heading3Char"/>
        </w:rPr>
        <w:t>:</w:t>
      </w:r>
      <w:r w:rsidR="002908CF">
        <w:rPr>
          <w:b/>
        </w:rPr>
        <w:t xml:space="preserve"> </w:t>
      </w:r>
    </w:p>
    <w:p w14:paraId="1E60DCA9" w14:textId="77777777" w:rsidR="00A23F80" w:rsidRDefault="00461699" w:rsidP="00A23F80">
      <w:pPr>
        <w:ind w:left="720"/>
      </w:pPr>
      <w:r w:rsidRPr="002908CF">
        <w:t>Required Text</w:t>
      </w:r>
      <w:r w:rsidR="00A23F80">
        <w:t xml:space="preserve">: </w:t>
      </w:r>
    </w:p>
    <w:p w14:paraId="63070EA3" w14:textId="04FDF619" w:rsidR="00461699" w:rsidRPr="002908CF" w:rsidRDefault="00A23F80" w:rsidP="00A23F80">
      <w:pPr>
        <w:ind w:left="720" w:firstLine="720"/>
      </w:pPr>
      <w:r>
        <w:t xml:space="preserve">There is no required text for this course. </w:t>
      </w:r>
    </w:p>
    <w:p w14:paraId="20C9745C" w14:textId="69F39366" w:rsidR="00461699" w:rsidRDefault="00461699" w:rsidP="00664A2C">
      <w:pPr>
        <w:ind w:left="720"/>
      </w:pPr>
      <w:r w:rsidRPr="002908CF">
        <w:t>Additional Materials</w:t>
      </w:r>
      <w:r w:rsidR="00A23F80">
        <w:t>:</w:t>
      </w:r>
    </w:p>
    <w:p w14:paraId="406A9821" w14:textId="4B52D532" w:rsidR="003C452B" w:rsidRDefault="003C452B" w:rsidP="003C452B">
      <w:pPr>
        <w:ind w:left="1440"/>
      </w:pPr>
      <w:r>
        <w:t xml:space="preserve">Links to reference materials will be made available on the course website. </w:t>
      </w:r>
    </w:p>
    <w:p w14:paraId="59EB8564" w14:textId="0425395C" w:rsidR="00A23F80" w:rsidRDefault="00461699" w:rsidP="00664A2C">
      <w:pPr>
        <w:ind w:left="720"/>
      </w:pPr>
      <w:r w:rsidRPr="002908CF">
        <w:t>Library Resources or Open-Source Materials</w:t>
      </w:r>
      <w:r w:rsidR="002908CF">
        <w:t xml:space="preserve"> </w:t>
      </w:r>
    </w:p>
    <w:p w14:paraId="158B84FA" w14:textId="73A1AF20" w:rsidR="006264F3" w:rsidRDefault="006264F3" w:rsidP="006264F3">
      <w:pPr>
        <w:ind w:left="1440"/>
      </w:pPr>
      <w:r>
        <w:t>Links to reference materials will be made available on the course website. Such as:</w:t>
      </w:r>
    </w:p>
    <w:p w14:paraId="6B81AB89" w14:textId="3C4FC0CC" w:rsidR="00461699" w:rsidRDefault="00A23F80" w:rsidP="006264F3">
      <w:pPr>
        <w:pStyle w:val="ListParagraph"/>
        <w:numPr>
          <w:ilvl w:val="0"/>
          <w:numId w:val="19"/>
        </w:numPr>
      </w:pPr>
      <w:r>
        <w:t>Internet Protocol Specifications (</w:t>
      </w:r>
      <w:hyperlink r:id="rId8" w:history="1">
        <w:r w:rsidRPr="00A23F80">
          <w:rPr>
            <w:rStyle w:val="Hyperlink"/>
          </w:rPr>
          <w:t>IETF RFCs</w:t>
        </w:r>
      </w:hyperlink>
      <w:r>
        <w:t>)</w:t>
      </w:r>
    </w:p>
    <w:p w14:paraId="061A7D65" w14:textId="6DBCE717" w:rsidR="00A23F80" w:rsidRPr="002908CF" w:rsidRDefault="004A5E04" w:rsidP="006264F3">
      <w:pPr>
        <w:pStyle w:val="ListParagraph"/>
        <w:numPr>
          <w:ilvl w:val="0"/>
          <w:numId w:val="19"/>
        </w:numPr>
      </w:pPr>
      <w:hyperlink r:id="rId9" w:history="1">
        <w:r w:rsidR="00A23F80" w:rsidRPr="00A23F80">
          <w:rPr>
            <w:rStyle w:val="Hyperlink"/>
          </w:rPr>
          <w:t>OpenSSL List of Relevant Standards</w:t>
        </w:r>
      </w:hyperlink>
    </w:p>
    <w:p w14:paraId="270E6BF0" w14:textId="6191D41B" w:rsidR="00461699" w:rsidRPr="002908CF" w:rsidRDefault="00461699" w:rsidP="000D3899">
      <w:r w:rsidRPr="00664A2C">
        <w:rPr>
          <w:rStyle w:val="Heading3Char"/>
        </w:rPr>
        <w:t>Technical Specifications</w:t>
      </w:r>
      <w:r w:rsidR="002908CF" w:rsidRPr="00664A2C">
        <w:rPr>
          <w:rStyle w:val="Heading3Char"/>
        </w:rPr>
        <w:t>:</w:t>
      </w:r>
    </w:p>
    <w:p w14:paraId="0193EEBA" w14:textId="2E1F6012" w:rsidR="00461699" w:rsidRDefault="00A23F80" w:rsidP="000D3899">
      <w:r>
        <w:t xml:space="preserve">Students need a machine with </w:t>
      </w:r>
      <w:hyperlink r:id="rId10" w:history="1">
        <w:r w:rsidRPr="00A23F80">
          <w:rPr>
            <w:rStyle w:val="Hyperlink"/>
          </w:rPr>
          <w:t>VirtualBox</w:t>
        </w:r>
      </w:hyperlink>
      <w:r>
        <w:t xml:space="preserve"> installed and 20GB of free diskspace, or access to laboratory servers with the installed VMs.</w:t>
      </w:r>
    </w:p>
    <w:p w14:paraId="106C8462" w14:textId="6EA2BFA6" w:rsidR="00A23F80" w:rsidRDefault="00A23F80" w:rsidP="000D3899"/>
    <w:p w14:paraId="233A1483" w14:textId="29FB3519" w:rsidR="00461699" w:rsidRDefault="00461699" w:rsidP="000D3899">
      <w:pPr>
        <w:rPr>
          <w:rStyle w:val="Heading3Char"/>
        </w:rPr>
      </w:pPr>
      <w:r w:rsidRPr="00664A2C">
        <w:rPr>
          <w:rStyle w:val="Heading3Char"/>
        </w:rPr>
        <w:lastRenderedPageBreak/>
        <w:t>Grading</w:t>
      </w:r>
      <w:r w:rsidR="00F602E5" w:rsidRPr="00664A2C">
        <w:rPr>
          <w:rStyle w:val="Heading3Char"/>
        </w:rPr>
        <w:t>:</w:t>
      </w:r>
    </w:p>
    <w:p w14:paraId="2530D56D" w14:textId="6C8709ED" w:rsidR="003C452B" w:rsidRPr="003C452B" w:rsidRDefault="003C452B" w:rsidP="003C452B">
      <w:pPr>
        <w:rPr>
          <w:b/>
        </w:rPr>
      </w:pPr>
      <w:r>
        <w:rPr>
          <w:rStyle w:val="Heading3Char"/>
          <w:b w:val="0"/>
        </w:rPr>
        <w:t xml:space="preserve">Written </w:t>
      </w:r>
      <w:r w:rsidR="00721668">
        <w:rPr>
          <w:rStyle w:val="Heading3Char"/>
          <w:b w:val="0"/>
        </w:rPr>
        <w:t>Homework (</w:t>
      </w:r>
      <w:r w:rsidRPr="003C452B">
        <w:rPr>
          <w:rStyle w:val="Heading3Char"/>
          <w:b w:val="0"/>
        </w:rPr>
        <w:t>20</w:t>
      </w:r>
      <w:r w:rsidR="00223068">
        <w:rPr>
          <w:rStyle w:val="Heading3Char"/>
          <w:b w:val="0"/>
        </w:rPr>
        <w:t>pts)</w:t>
      </w:r>
      <w:r w:rsidR="00721668">
        <w:rPr>
          <w:rStyle w:val="Heading3Char"/>
          <w:b w:val="0"/>
        </w:rPr>
        <w:t>:</w:t>
      </w:r>
    </w:p>
    <w:p w14:paraId="737AA94E" w14:textId="3A5AF28B" w:rsidR="003C452B" w:rsidRDefault="003C452B" w:rsidP="003C452B">
      <w:pPr>
        <w:pStyle w:val="ListParagraph"/>
        <w:numPr>
          <w:ilvl w:val="0"/>
          <w:numId w:val="17"/>
        </w:numPr>
      </w:pPr>
      <w:r>
        <w:t xml:space="preserve">Posted in Homework folder of </w:t>
      </w:r>
      <w:proofErr w:type="spellStart"/>
      <w:r>
        <w:t>BbLearn</w:t>
      </w:r>
      <w:proofErr w:type="spellEnd"/>
    </w:p>
    <w:p w14:paraId="5EAA6E76" w14:textId="038A80C5" w:rsidR="0052187A" w:rsidRDefault="0052187A" w:rsidP="003C452B">
      <w:pPr>
        <w:pStyle w:val="ListParagraph"/>
        <w:numPr>
          <w:ilvl w:val="1"/>
          <w:numId w:val="17"/>
        </w:numPr>
      </w:pPr>
      <w:r>
        <w:t xml:space="preserve">Each student will be required to prepare a set of literature reviews. These are 1-page summaries of relevant articles. </w:t>
      </w:r>
    </w:p>
    <w:p w14:paraId="7445C650" w14:textId="444A33E1" w:rsidR="0052187A" w:rsidRDefault="0052187A" w:rsidP="00721668">
      <w:pPr>
        <w:pStyle w:val="ListParagraph"/>
        <w:numPr>
          <w:ilvl w:val="2"/>
          <w:numId w:val="17"/>
        </w:numPr>
      </w:pPr>
      <w:r>
        <w:t>Assignment overview: homework/lit-review.docx</w:t>
      </w:r>
    </w:p>
    <w:p w14:paraId="6DB51102" w14:textId="69DEE7AD" w:rsidR="0052187A" w:rsidRDefault="0052187A" w:rsidP="00721668">
      <w:pPr>
        <w:pStyle w:val="ListParagraph"/>
        <w:numPr>
          <w:ilvl w:val="2"/>
          <w:numId w:val="17"/>
        </w:numPr>
      </w:pPr>
      <w:r>
        <w:t>Grading Rubric: homework/lit-review-rubric.pdf</w:t>
      </w:r>
    </w:p>
    <w:p w14:paraId="3E608E9B" w14:textId="07C22132" w:rsidR="00A23F80" w:rsidRDefault="003C452B" w:rsidP="00721668">
      <w:pPr>
        <w:pStyle w:val="ListParagraph"/>
        <w:numPr>
          <w:ilvl w:val="1"/>
          <w:numId w:val="17"/>
        </w:numPr>
      </w:pPr>
      <w:r>
        <w:t>Students will be assigned sets of questions to answer.</w:t>
      </w:r>
    </w:p>
    <w:p w14:paraId="3D8024F9" w14:textId="3B7A5387" w:rsidR="00721668" w:rsidRDefault="00721668" w:rsidP="00721668">
      <w:pPr>
        <w:pStyle w:val="ListParagraph"/>
        <w:numPr>
          <w:ilvl w:val="1"/>
          <w:numId w:val="17"/>
        </w:numPr>
      </w:pPr>
      <w:r>
        <w:t xml:space="preserve">Students will also be required to complete some surveys </w:t>
      </w:r>
    </w:p>
    <w:p w14:paraId="6CF9E8B6" w14:textId="6A276704" w:rsidR="003C452B" w:rsidRDefault="003C452B" w:rsidP="00721668">
      <w:r>
        <w:t>Labs</w:t>
      </w:r>
      <w:r w:rsidR="00223068">
        <w:t xml:space="preserve"> (20pts</w:t>
      </w:r>
      <w:r w:rsidR="00721668">
        <w:t>)</w:t>
      </w:r>
      <w:r>
        <w:t xml:space="preserve">: (all will be posted in the Labs folder of </w:t>
      </w:r>
      <w:proofErr w:type="spellStart"/>
      <w:r>
        <w:t>BbLearn</w:t>
      </w:r>
      <w:proofErr w:type="spellEnd"/>
      <w:r>
        <w:t>)</w:t>
      </w:r>
    </w:p>
    <w:p w14:paraId="672AECFA" w14:textId="4EF0FE12" w:rsidR="003C452B" w:rsidRDefault="003C452B" w:rsidP="00721668">
      <w:pPr>
        <w:pStyle w:val="ListParagraph"/>
        <w:numPr>
          <w:ilvl w:val="0"/>
          <w:numId w:val="17"/>
        </w:numPr>
      </w:pPr>
      <w:r>
        <w:t>Throughout this course, students will be working on labs to develop the hands-on skills needed by cybersecurity professionals.</w:t>
      </w:r>
    </w:p>
    <w:p w14:paraId="0E4FE976" w14:textId="3829C743" w:rsidR="00721668" w:rsidRDefault="00223068" w:rsidP="00721668">
      <w:r>
        <w:t>In Class Participation (10pts</w:t>
      </w:r>
      <w:r w:rsidR="00721668">
        <w:t>):</w:t>
      </w:r>
    </w:p>
    <w:p w14:paraId="4147D798" w14:textId="75737F0C" w:rsidR="00721668" w:rsidRDefault="00721668" w:rsidP="00721668">
      <w:pPr>
        <w:pStyle w:val="ListParagraph"/>
        <w:numPr>
          <w:ilvl w:val="0"/>
          <w:numId w:val="17"/>
        </w:numPr>
      </w:pPr>
      <w:r>
        <w:t>This class will involve several discussion sessions. Students are expected to participate in these.</w:t>
      </w:r>
    </w:p>
    <w:p w14:paraId="6ADDF8DA" w14:textId="373569BB" w:rsidR="00721668" w:rsidRDefault="00721668" w:rsidP="00721668">
      <w:pPr>
        <w:pStyle w:val="ListParagraph"/>
        <w:numPr>
          <w:ilvl w:val="0"/>
          <w:numId w:val="17"/>
        </w:numPr>
      </w:pPr>
      <w:r>
        <w:t>This means attendance is very important.</w:t>
      </w:r>
    </w:p>
    <w:p w14:paraId="35B0E4D7" w14:textId="05543F12" w:rsidR="003C452B" w:rsidRDefault="003C452B" w:rsidP="003C452B">
      <w:r>
        <w:t>E</w:t>
      </w:r>
      <w:r w:rsidR="00721668">
        <w:t>xams (5</w:t>
      </w:r>
      <w:r w:rsidR="00223068">
        <w:t>0pts</w:t>
      </w:r>
      <w:proofErr w:type="gramStart"/>
      <w:r w:rsidR="00721668">
        <w:t>) :</w:t>
      </w:r>
      <w:proofErr w:type="gramEnd"/>
    </w:p>
    <w:p w14:paraId="47B34C22" w14:textId="5329F1DA" w:rsidR="00D64A53" w:rsidRPr="00721668" w:rsidRDefault="00223068" w:rsidP="00721668">
      <w:pPr>
        <w:pStyle w:val="ListParagraph"/>
        <w:numPr>
          <w:ilvl w:val="0"/>
          <w:numId w:val="17"/>
        </w:numPr>
      </w:pPr>
      <w:r>
        <w:t xml:space="preserve">Midterm 20pts </w:t>
      </w:r>
      <w:r w:rsidR="004E3B2A">
        <w:t>(Oct 9</w:t>
      </w:r>
      <w:r w:rsidR="00053DDF" w:rsidRPr="00721668">
        <w:t>)</w:t>
      </w:r>
    </w:p>
    <w:p w14:paraId="447C8C05" w14:textId="48CF1876" w:rsidR="00D64A53" w:rsidRPr="00721668" w:rsidRDefault="00223068" w:rsidP="00721668">
      <w:pPr>
        <w:pStyle w:val="ListParagraph"/>
        <w:numPr>
          <w:ilvl w:val="0"/>
          <w:numId w:val="17"/>
        </w:numPr>
      </w:pPr>
      <w:r>
        <w:t>Final 30pts</w:t>
      </w:r>
      <w:r w:rsidR="00053DDF" w:rsidRPr="00721668">
        <w:t xml:space="preserve"> (</w:t>
      </w:r>
      <w:r w:rsidR="004E3B2A">
        <w:t xml:space="preserve">10 am-12 </w:t>
      </w:r>
      <w:proofErr w:type="gramStart"/>
      <w:r w:rsidR="004E3B2A">
        <w:t>noon  Pacific</w:t>
      </w:r>
      <w:proofErr w:type="gramEnd"/>
      <w:r w:rsidR="004E3B2A">
        <w:t xml:space="preserve"> time -- </w:t>
      </w:r>
      <w:r w:rsidR="00053DDF" w:rsidRPr="00721668">
        <w:t>Dec 1</w:t>
      </w:r>
      <w:r w:rsidR="004E3B2A">
        <w:t>2</w:t>
      </w:r>
      <w:r w:rsidR="00053DDF" w:rsidRPr="00721668">
        <w:t>)</w:t>
      </w:r>
    </w:p>
    <w:p w14:paraId="3D0D3B49" w14:textId="0737A9D6" w:rsidR="003C452B" w:rsidRDefault="00223068" w:rsidP="00223068">
      <w:r>
        <w:t>CS 538 only (20pts):</w:t>
      </w:r>
    </w:p>
    <w:p w14:paraId="454789C5" w14:textId="47EA9472" w:rsidR="00223068" w:rsidRDefault="00223068" w:rsidP="00223068">
      <w:pPr>
        <w:pStyle w:val="ListParagraph"/>
        <w:numPr>
          <w:ilvl w:val="0"/>
          <w:numId w:val="20"/>
        </w:numPr>
      </w:pPr>
      <w:r>
        <w:t>Term paper/project</w:t>
      </w:r>
    </w:p>
    <w:p w14:paraId="0D4DAF5C" w14:textId="77777777" w:rsidR="00223068" w:rsidRPr="002908CF" w:rsidRDefault="00223068" w:rsidP="00223068">
      <w:pPr>
        <w:pStyle w:val="ListParagraph"/>
      </w:pPr>
    </w:p>
    <w:p w14:paraId="5C99F401" w14:textId="74F2D731" w:rsidR="00461699" w:rsidRDefault="00461699" w:rsidP="000D3899">
      <w:r w:rsidRPr="00664A2C">
        <w:rPr>
          <w:rStyle w:val="Heading3Char"/>
        </w:rPr>
        <w:t>Course Schedule</w:t>
      </w:r>
      <w:r w:rsidR="00F602E5" w:rsidRPr="00664A2C">
        <w:rPr>
          <w:rStyle w:val="Heading3Char"/>
        </w:rPr>
        <w:t>:</w:t>
      </w:r>
      <w:r w:rsidR="00664A2C">
        <w:t xml:space="preserve"> </w:t>
      </w:r>
    </w:p>
    <w:p w14:paraId="5D22B37C" w14:textId="77777777" w:rsidR="003C452B" w:rsidRDefault="00BB6FC9" w:rsidP="00BB6FC9">
      <w:pPr>
        <w:spacing w:before="0" w:after="0"/>
      </w:pPr>
      <w:r>
        <w:t xml:space="preserve">Module 0: Introduction, Course Overview and </w:t>
      </w:r>
      <w:r w:rsidR="0052187A">
        <w:t xml:space="preserve">Discussion of </w:t>
      </w:r>
      <w:r w:rsidR="003C452B">
        <w:t>Prerequisite</w:t>
      </w:r>
    </w:p>
    <w:p w14:paraId="3A3BD388" w14:textId="76FCD921" w:rsidR="00BB6FC9" w:rsidRDefault="0052187A" w:rsidP="003C452B">
      <w:pPr>
        <w:spacing w:before="0" w:after="0"/>
        <w:ind w:left="720" w:firstLine="720"/>
      </w:pPr>
      <w:r>
        <w:t>M</w:t>
      </w:r>
      <w:r w:rsidR="00BB6FC9">
        <w:t>aterial</w:t>
      </w:r>
      <w:bookmarkStart w:id="0" w:name="_GoBack"/>
      <w:bookmarkEnd w:id="0"/>
    </w:p>
    <w:p w14:paraId="21119775" w14:textId="49295F3D" w:rsidR="00BB6FC9" w:rsidRDefault="00BB6FC9" w:rsidP="00BB6FC9">
      <w:pPr>
        <w:spacing w:before="0" w:after="0"/>
      </w:pPr>
      <w:r>
        <w:t xml:space="preserve">Module 1: Networking </w:t>
      </w:r>
      <w:r w:rsidR="00AB4182">
        <w:t xml:space="preserve">and Network Security </w:t>
      </w:r>
      <w:r>
        <w:t>Fundamentals</w:t>
      </w:r>
    </w:p>
    <w:p w14:paraId="58523DF6" w14:textId="7F66A5C2" w:rsidR="00BB6FC9" w:rsidRDefault="00BB6FC9" w:rsidP="00BB6FC9">
      <w:pPr>
        <w:spacing w:before="0" w:after="0"/>
      </w:pPr>
      <w:r>
        <w:t>Module 2: Understanding Cryptography and Cryptographic Protocols</w:t>
      </w:r>
    </w:p>
    <w:p w14:paraId="17993067" w14:textId="43EF0BAD" w:rsidR="00BB6FC9" w:rsidRDefault="00BB6FC9" w:rsidP="00BB6FC9">
      <w:pPr>
        <w:spacing w:before="0" w:after="0"/>
      </w:pPr>
      <w:r>
        <w:t>Modul</w:t>
      </w:r>
      <w:r w:rsidR="00AB4182">
        <w:t>e 3</w:t>
      </w:r>
      <w:r>
        <w:t>: Network Defense</w:t>
      </w:r>
    </w:p>
    <w:p w14:paraId="63E4B531" w14:textId="78F7D54C" w:rsidR="00BB6FC9" w:rsidRDefault="00AB4182" w:rsidP="00BB6FC9">
      <w:pPr>
        <w:spacing w:before="0" w:after="0"/>
      </w:pPr>
      <w:r>
        <w:t>Module 4</w:t>
      </w:r>
      <w:r w:rsidR="00BB6FC9">
        <w:t xml:space="preserve">: Network </w:t>
      </w:r>
      <w:r w:rsidR="0052187A">
        <w:t xml:space="preserve">Security </w:t>
      </w:r>
      <w:r w:rsidR="00BB6FC9">
        <w:t>Administration</w:t>
      </w:r>
    </w:p>
    <w:p w14:paraId="1FF1ED0E" w14:textId="13FF6DF0" w:rsidR="00BB6FC9" w:rsidRDefault="00AB4182" w:rsidP="00BB6FC9">
      <w:pPr>
        <w:spacing w:before="0" w:after="0"/>
      </w:pPr>
      <w:r>
        <w:t>Module 5</w:t>
      </w:r>
      <w:r w:rsidR="00BB6FC9">
        <w:t>: Advanced Networking (if time permits)</w:t>
      </w:r>
    </w:p>
    <w:p w14:paraId="49C0EE5D" w14:textId="77777777" w:rsidR="000400D9" w:rsidRDefault="000400D9">
      <w:r>
        <w:br w:type="page"/>
      </w:r>
    </w:p>
    <w:p w14:paraId="73F41CC2" w14:textId="534118F5" w:rsidR="004065AA" w:rsidRPr="00461699" w:rsidRDefault="000400D9" w:rsidP="000400D9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</w:rPr>
        <w:drawing>
          <wp:inline distT="0" distB="0" distL="0" distR="0" wp14:anchorId="76A6E53D" wp14:editId="7BB53F08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2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  <w:r w:rsidRPr="000400D9">
        <w:br/>
      </w:r>
    </w:p>
    <w:sectPr w:rsidR="004065AA" w:rsidRPr="00461699" w:rsidSect="00E234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5D159" w14:textId="77777777" w:rsidR="00F3004F" w:rsidRDefault="00F3004F" w:rsidP="000D3899">
      <w:r>
        <w:separator/>
      </w:r>
    </w:p>
    <w:p w14:paraId="43949F2B" w14:textId="77777777" w:rsidR="00C72892" w:rsidRDefault="00C72892" w:rsidP="000D3899"/>
  </w:endnote>
  <w:endnote w:type="continuationSeparator" w:id="0">
    <w:p w14:paraId="51065116" w14:textId="77777777" w:rsidR="00F3004F" w:rsidRDefault="00F3004F" w:rsidP="000D3899">
      <w:r>
        <w:continuationSeparator/>
      </w:r>
    </w:p>
    <w:p w14:paraId="4ACC2F03" w14:textId="77777777" w:rsidR="00C72892" w:rsidRDefault="00C72892" w:rsidP="000D3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433E" w14:textId="77777777" w:rsidR="008C4705" w:rsidRDefault="008C4705" w:rsidP="000D3899">
    <w:pPr>
      <w:pStyle w:val="Footer"/>
    </w:pPr>
  </w:p>
  <w:p w14:paraId="75CE4934" w14:textId="77777777" w:rsidR="00C72892" w:rsidRDefault="00C72892" w:rsidP="000D38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60E9BA1B" w:rsidR="00A7799E" w:rsidRDefault="004A5E04" w:rsidP="000400D9">
    <w:pPr>
      <w:pStyle w:val="Footer"/>
      <w:spacing w:before="0" w:after="0" w:line="240" w:lineRule="auto"/>
      <w:ind w:left="-720" w:right="-720"/>
    </w:pPr>
    <w:r>
      <w:pict w14:anchorId="0DA79C4D">
        <v:rect id="_x0000_i1025" style="width:479pt;height:1pt" o:hralign="center" o:hrstd="t" o:hrnoshade="t" o:hr="t" fillcolor="#1cade4 [3204]" stroked="f"/>
      </w:pict>
    </w:r>
    <w:r w:rsidR="00A7799E">
      <w:tab/>
      <w:t xml:space="preserve"> </w:t>
    </w:r>
    <w:r w:rsidR="00A7799E" w:rsidRPr="00A517CC">
      <w:t xml:space="preserve">Page | </w:t>
    </w:r>
    <w:r w:rsidR="00A7799E" w:rsidRPr="00A517CC">
      <w:fldChar w:fldCharType="begin"/>
    </w:r>
    <w:r w:rsidR="00A7799E" w:rsidRPr="00A517CC">
      <w:instrText xml:space="preserve"> PAGE   \* MERGEFORMAT </w:instrText>
    </w:r>
    <w:r w:rsidR="00A7799E" w:rsidRPr="00A517CC">
      <w:fldChar w:fldCharType="separate"/>
    </w:r>
    <w:r w:rsidR="004E3B2A">
      <w:rPr>
        <w:noProof/>
      </w:rPr>
      <w:t>4</w:t>
    </w:r>
    <w:r w:rsidR="00A7799E" w:rsidRPr="00A517CC">
      <w:rPr>
        <w:noProof/>
      </w:rPr>
      <w:fldChar w:fldCharType="end"/>
    </w:r>
    <w:r w:rsidR="00A7799E">
      <w:t xml:space="preserve"> </w:t>
    </w:r>
  </w:p>
  <w:p w14:paraId="2CC9EBB6" w14:textId="42FC2582" w:rsidR="000400D9" w:rsidRPr="000400D9" w:rsidRDefault="000400D9" w:rsidP="000400D9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</w:rPr>
      <w:drawing>
        <wp:anchor distT="0" distB="0" distL="114300" distR="114300" simplePos="0" relativeHeight="251658240" behindDoc="0" locked="0" layoutInCell="1" allowOverlap="1" wp14:anchorId="532677AE" wp14:editId="00397A30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59646ACD" w14:textId="3EFBD92D" w:rsidR="000400D9" w:rsidRPr="000400D9" w:rsidRDefault="004A5E04" w:rsidP="000400D9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400D9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400D9" w:rsidRPr="000400D9">
        <w:rPr>
          <w:rStyle w:val="Hyperlink"/>
          <w:sz w:val="18"/>
        </w:rPr>
        <w:t>-Non-Commercial-Share Alike</w:t>
      </w:r>
    </w:hyperlink>
    <w:hyperlink r:id="rId4" w:history="1">
      <w:r w:rsidR="000400D9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400D9" w:rsidRPr="000400D9">
        <w:rPr>
          <w:rStyle w:val="Hyperlink"/>
          <w:sz w:val="18"/>
        </w:rPr>
        <w:t xml:space="preserve"> </w:t>
      </w:r>
    </w:hyperlink>
    <w:hyperlink r:id="rId6" w:history="1">
      <w:r w:rsidR="000400D9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400D9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30EBD71E" w:rsidR="00D40DB9" w:rsidRDefault="004A5E04" w:rsidP="000D3899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E23441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FC0AE6F" w14:textId="0B8A6179" w:rsidR="00C72892" w:rsidRDefault="00061C39" w:rsidP="000D3899">
    <w:r w:rsidRPr="00061C39">
      <w:rPr>
        <w:rFonts w:ascii="Times New Roman" w:eastAsia="Times New Roman" w:hAnsi="Times New Roman" w:cs="Times New Roman"/>
        <w:noProof/>
        <w:szCs w:val="24"/>
      </w:rPr>
      <w:drawing>
        <wp:inline distT="0" distB="0" distL="0" distR="0" wp14:anchorId="42D5872F" wp14:editId="7AB797C8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4705">
      <w:t xml:space="preserve"> </w:t>
    </w:r>
    <w:r w:rsidR="00D40DB9">
      <w:t xml:space="preserve"> </w:t>
    </w:r>
    <w:r w:rsidR="00D40DB9" w:rsidRPr="00A517CC">
      <w:t xml:space="preserve">This document is licensed with a </w:t>
    </w:r>
    <w:hyperlink r:id="rId2" w:history="1">
      <w:r w:rsidR="00D40DB9" w:rsidRPr="000D3899">
        <w:rPr>
          <w:rStyle w:val="Hyperlink"/>
          <w:rFonts w:ascii="Calibri" w:hAnsi="Calibri"/>
          <w:szCs w:val="24"/>
        </w:rPr>
        <w:t xml:space="preserve">Creative Commons Attribution </w:t>
      </w:r>
      <w:r w:rsidR="000D3899" w:rsidRPr="000D3899">
        <w:rPr>
          <w:rStyle w:val="Hyperlink"/>
          <w:rFonts w:ascii="Calibri" w:hAnsi="Calibri"/>
          <w:szCs w:val="24"/>
        </w:rPr>
        <w:t>Non-Commercial</w:t>
      </w:r>
      <w:r w:rsidR="00D40DB9" w:rsidRPr="000D3899">
        <w:rPr>
          <w:rStyle w:val="Hyperlink"/>
          <w:rFonts w:ascii="Calibri" w:hAnsi="Calibri"/>
          <w:szCs w:val="24"/>
        </w:rPr>
        <w:t xml:space="preserve"> International License</w:t>
      </w:r>
      <w:r w:rsidR="00664A2C">
        <w:rPr>
          <w:rStyle w:val="Hyperlink"/>
          <w:rFonts w:ascii="Calibri" w:hAnsi="Calibri"/>
          <w:szCs w:val="24"/>
        </w:rPr>
        <w:t xml:space="preserve"> (CC-BY-N</w:t>
      </w:r>
      <w:r w:rsidR="000D3899" w:rsidRPr="000D3899">
        <w:rPr>
          <w:rStyle w:val="Hyperlink"/>
          <w:rFonts w:ascii="Calibri" w:hAnsi="Calibri"/>
          <w:szCs w:val="24"/>
        </w:rPr>
        <w:t xml:space="preserve">C 4.0) </w:t>
      </w:r>
    </w:hyperlink>
    <w:r w:rsidR="00D40DB9">
      <w:rPr>
        <w:rStyle w:val="Hyperlink"/>
        <w:rFonts w:ascii="Calibri" w:hAnsi="Calibri"/>
        <w:sz w:val="14"/>
      </w:rPr>
      <w:t xml:space="preserve"> </w:t>
    </w:r>
    <w:r w:rsidR="00C2014C">
      <w:t>©2017.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913E6" w14:textId="77777777" w:rsidR="00F3004F" w:rsidRDefault="00F3004F" w:rsidP="000D3899">
      <w:r>
        <w:separator/>
      </w:r>
    </w:p>
    <w:p w14:paraId="4A9E96FD" w14:textId="77777777" w:rsidR="00C72892" w:rsidRDefault="00C72892" w:rsidP="000D3899"/>
  </w:footnote>
  <w:footnote w:type="continuationSeparator" w:id="0">
    <w:p w14:paraId="7AE2B8F0" w14:textId="77777777" w:rsidR="00F3004F" w:rsidRDefault="00F3004F" w:rsidP="000D3899">
      <w:r>
        <w:continuationSeparator/>
      </w:r>
    </w:p>
    <w:p w14:paraId="23905498" w14:textId="77777777" w:rsidR="00C72892" w:rsidRDefault="00C72892" w:rsidP="000D3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314A0" w14:textId="77777777" w:rsidR="008C4705" w:rsidRDefault="008C4705" w:rsidP="000D3899">
    <w:pPr>
      <w:pStyle w:val="Header"/>
    </w:pPr>
  </w:p>
  <w:p w14:paraId="6C21F540" w14:textId="77777777" w:rsidR="00C72892" w:rsidRDefault="00C72892" w:rsidP="000D389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976ED" w14:textId="77777777" w:rsidR="008C4705" w:rsidRDefault="008C4705" w:rsidP="000D3899">
    <w:pPr>
      <w:pStyle w:val="Header"/>
    </w:pPr>
  </w:p>
  <w:p w14:paraId="7389E0BB" w14:textId="77777777" w:rsidR="00C72892" w:rsidRDefault="00C72892" w:rsidP="000D389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20324C" w:rsidRPr="0020324C" w:rsidRDefault="0020324C" w:rsidP="000D3899">
    <w:pPr>
      <w:pStyle w:val="Header"/>
    </w:pPr>
    <w:r>
      <w:t xml:space="preserve"> </w:t>
    </w:r>
  </w:p>
  <w:p w14:paraId="05C3A54D" w14:textId="77777777" w:rsidR="00C72892" w:rsidRDefault="00C72892" w:rsidP="000D38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70CED"/>
    <w:multiLevelType w:val="hybridMultilevel"/>
    <w:tmpl w:val="FED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623A"/>
    <w:multiLevelType w:val="hybridMultilevel"/>
    <w:tmpl w:val="40E4E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F47C0"/>
    <w:multiLevelType w:val="hybridMultilevel"/>
    <w:tmpl w:val="9146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C3F18"/>
    <w:multiLevelType w:val="hybridMultilevel"/>
    <w:tmpl w:val="6492B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242460"/>
    <w:multiLevelType w:val="hybridMultilevel"/>
    <w:tmpl w:val="6E44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E6517"/>
    <w:multiLevelType w:val="hybridMultilevel"/>
    <w:tmpl w:val="F12A7AB8"/>
    <w:lvl w:ilvl="0" w:tplc="886AB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EF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C1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81F72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Arial" w:hAnsi="Arial" w:hint="default"/>
      </w:rPr>
    </w:lvl>
    <w:lvl w:ilvl="4" w:tplc="DDFA6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E4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C2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80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B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E01AC7"/>
    <w:multiLevelType w:val="hybridMultilevel"/>
    <w:tmpl w:val="D3E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14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6"/>
  </w:num>
  <w:num w:numId="13">
    <w:abstractNumId w:val="13"/>
  </w:num>
  <w:num w:numId="14">
    <w:abstractNumId w:val="16"/>
  </w:num>
  <w:num w:numId="15">
    <w:abstractNumId w:val="0"/>
  </w:num>
  <w:num w:numId="16">
    <w:abstractNumId w:val="1"/>
  </w:num>
  <w:num w:numId="17">
    <w:abstractNumId w:val="3"/>
  </w:num>
  <w:num w:numId="18">
    <w:abstractNumId w:val="17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400D9"/>
    <w:rsid w:val="00053DDF"/>
    <w:rsid w:val="00061C39"/>
    <w:rsid w:val="000A3E91"/>
    <w:rsid w:val="000A4BDE"/>
    <w:rsid w:val="000D3899"/>
    <w:rsid w:val="000F58D6"/>
    <w:rsid w:val="00101C4F"/>
    <w:rsid w:val="001170AD"/>
    <w:rsid w:val="00117962"/>
    <w:rsid w:val="00124A8E"/>
    <w:rsid w:val="00127133"/>
    <w:rsid w:val="001316A7"/>
    <w:rsid w:val="001439B6"/>
    <w:rsid w:val="00165679"/>
    <w:rsid w:val="00172310"/>
    <w:rsid w:val="00196157"/>
    <w:rsid w:val="001D1D00"/>
    <w:rsid w:val="001E68C2"/>
    <w:rsid w:val="00203108"/>
    <w:rsid w:val="0020324C"/>
    <w:rsid w:val="0021171F"/>
    <w:rsid w:val="00223068"/>
    <w:rsid w:val="002241E5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42035"/>
    <w:rsid w:val="00347B71"/>
    <w:rsid w:val="0035234F"/>
    <w:rsid w:val="0037476D"/>
    <w:rsid w:val="00393B98"/>
    <w:rsid w:val="003A0183"/>
    <w:rsid w:val="003C452B"/>
    <w:rsid w:val="003C4E7E"/>
    <w:rsid w:val="003C57A9"/>
    <w:rsid w:val="003E38BE"/>
    <w:rsid w:val="003F0115"/>
    <w:rsid w:val="004065AA"/>
    <w:rsid w:val="00417C5F"/>
    <w:rsid w:val="00425DBC"/>
    <w:rsid w:val="0044495B"/>
    <w:rsid w:val="00444A21"/>
    <w:rsid w:val="004462CE"/>
    <w:rsid w:val="00461699"/>
    <w:rsid w:val="00495FFB"/>
    <w:rsid w:val="004A5E04"/>
    <w:rsid w:val="004B2427"/>
    <w:rsid w:val="004B4E03"/>
    <w:rsid w:val="004C4F82"/>
    <w:rsid w:val="004D2447"/>
    <w:rsid w:val="004E3B2A"/>
    <w:rsid w:val="0051152D"/>
    <w:rsid w:val="0052187A"/>
    <w:rsid w:val="00542609"/>
    <w:rsid w:val="005660CE"/>
    <w:rsid w:val="0056726F"/>
    <w:rsid w:val="005812A2"/>
    <w:rsid w:val="005B1B27"/>
    <w:rsid w:val="005B7108"/>
    <w:rsid w:val="006264F3"/>
    <w:rsid w:val="0063213D"/>
    <w:rsid w:val="0063566B"/>
    <w:rsid w:val="00664A2C"/>
    <w:rsid w:val="006803E7"/>
    <w:rsid w:val="006872E4"/>
    <w:rsid w:val="006B2EB1"/>
    <w:rsid w:val="006D2B47"/>
    <w:rsid w:val="006D3FF5"/>
    <w:rsid w:val="00700B6C"/>
    <w:rsid w:val="0070178B"/>
    <w:rsid w:val="00714366"/>
    <w:rsid w:val="00721668"/>
    <w:rsid w:val="00745673"/>
    <w:rsid w:val="00751B0B"/>
    <w:rsid w:val="00762BB3"/>
    <w:rsid w:val="00771A72"/>
    <w:rsid w:val="00773C14"/>
    <w:rsid w:val="00786720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96AD1"/>
    <w:rsid w:val="008C4705"/>
    <w:rsid w:val="008C58C3"/>
    <w:rsid w:val="008C72D2"/>
    <w:rsid w:val="008C7E92"/>
    <w:rsid w:val="008D4659"/>
    <w:rsid w:val="008D5430"/>
    <w:rsid w:val="0091159D"/>
    <w:rsid w:val="0092482E"/>
    <w:rsid w:val="00960CF0"/>
    <w:rsid w:val="00976A1B"/>
    <w:rsid w:val="009B7391"/>
    <w:rsid w:val="009D3079"/>
    <w:rsid w:val="009F53BD"/>
    <w:rsid w:val="00A04CE9"/>
    <w:rsid w:val="00A07179"/>
    <w:rsid w:val="00A23F80"/>
    <w:rsid w:val="00A2619B"/>
    <w:rsid w:val="00A517CC"/>
    <w:rsid w:val="00A54AC2"/>
    <w:rsid w:val="00A565F1"/>
    <w:rsid w:val="00A6657A"/>
    <w:rsid w:val="00A71863"/>
    <w:rsid w:val="00A771A0"/>
    <w:rsid w:val="00A7799E"/>
    <w:rsid w:val="00A919DD"/>
    <w:rsid w:val="00AB4182"/>
    <w:rsid w:val="00AE0BE4"/>
    <w:rsid w:val="00AF605B"/>
    <w:rsid w:val="00B00B7E"/>
    <w:rsid w:val="00B05EA8"/>
    <w:rsid w:val="00B10FD5"/>
    <w:rsid w:val="00B11EB6"/>
    <w:rsid w:val="00B2177F"/>
    <w:rsid w:val="00B22596"/>
    <w:rsid w:val="00B26990"/>
    <w:rsid w:val="00B61FC5"/>
    <w:rsid w:val="00B71E53"/>
    <w:rsid w:val="00B73B3A"/>
    <w:rsid w:val="00B92860"/>
    <w:rsid w:val="00B9597F"/>
    <w:rsid w:val="00BA6B8E"/>
    <w:rsid w:val="00BB6FC9"/>
    <w:rsid w:val="00BC3835"/>
    <w:rsid w:val="00BD5755"/>
    <w:rsid w:val="00BD78BB"/>
    <w:rsid w:val="00BF607D"/>
    <w:rsid w:val="00C2014C"/>
    <w:rsid w:val="00C27DAD"/>
    <w:rsid w:val="00C3548E"/>
    <w:rsid w:val="00C72892"/>
    <w:rsid w:val="00C73A68"/>
    <w:rsid w:val="00CB25E4"/>
    <w:rsid w:val="00CC6A04"/>
    <w:rsid w:val="00CC7A4A"/>
    <w:rsid w:val="00CD13D0"/>
    <w:rsid w:val="00CD1B15"/>
    <w:rsid w:val="00CD551A"/>
    <w:rsid w:val="00CE710C"/>
    <w:rsid w:val="00CF05B7"/>
    <w:rsid w:val="00D07D29"/>
    <w:rsid w:val="00D1680B"/>
    <w:rsid w:val="00D26AFD"/>
    <w:rsid w:val="00D40C55"/>
    <w:rsid w:val="00D40DB9"/>
    <w:rsid w:val="00D42C13"/>
    <w:rsid w:val="00D52A77"/>
    <w:rsid w:val="00D64A53"/>
    <w:rsid w:val="00D65113"/>
    <w:rsid w:val="00DC0C38"/>
    <w:rsid w:val="00DC3E38"/>
    <w:rsid w:val="00DE418E"/>
    <w:rsid w:val="00DF0566"/>
    <w:rsid w:val="00DF2652"/>
    <w:rsid w:val="00E14B3B"/>
    <w:rsid w:val="00E23441"/>
    <w:rsid w:val="00E26847"/>
    <w:rsid w:val="00E314A3"/>
    <w:rsid w:val="00E34C6D"/>
    <w:rsid w:val="00E421A2"/>
    <w:rsid w:val="00E61161"/>
    <w:rsid w:val="00EB4C8E"/>
    <w:rsid w:val="00EB596B"/>
    <w:rsid w:val="00EB5F36"/>
    <w:rsid w:val="00EC4225"/>
    <w:rsid w:val="00ED5158"/>
    <w:rsid w:val="00ED65F5"/>
    <w:rsid w:val="00EE1317"/>
    <w:rsid w:val="00EF0449"/>
    <w:rsid w:val="00EF5D80"/>
    <w:rsid w:val="00EF6846"/>
    <w:rsid w:val="00F3004F"/>
    <w:rsid w:val="00F54EBD"/>
    <w:rsid w:val="00F602E5"/>
    <w:rsid w:val="00F652FA"/>
    <w:rsid w:val="00FB4ABC"/>
    <w:rsid w:val="00FE447B"/>
    <w:rsid w:val="00FE4C99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3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899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A2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A2C"/>
    <w:pPr>
      <w:outlineLvl w:val="1"/>
    </w:pPr>
    <w:rPr>
      <w:rFonts w:asciiTheme="minorHAnsi" w:hAnsiTheme="minorHAns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2C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4A2C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664A2C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2C"/>
    <w:rPr>
      <w:rFonts w:ascii="Verdana" w:hAnsi="Verdana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3899"/>
    <w:rPr>
      <w:color w:val="B26B0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D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400D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12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402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rfc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penssl.org/docs/standards.html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2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5387-1212-4136-918E-74F12448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177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James Alves-Foss</cp:lastModifiedBy>
  <cp:revision>16</cp:revision>
  <cp:lastPrinted>2017-08-22T15:38:00Z</cp:lastPrinted>
  <dcterms:created xsi:type="dcterms:W3CDTF">2017-08-08T19:38:00Z</dcterms:created>
  <dcterms:modified xsi:type="dcterms:W3CDTF">2018-04-01T20:55:00Z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