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B041B" w14:textId="7BB010D9" w:rsidR="0015470F" w:rsidRPr="005B7108" w:rsidRDefault="0015470F" w:rsidP="0015470F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 xml:space="preserve">Introduction to </w:t>
      </w:r>
      <w:r w:rsidR="007B2624">
        <w:rPr>
          <w:rFonts w:ascii="Calibri" w:hAnsi="Calibri" w:hint="eastAsia"/>
          <w:lang w:eastAsia="zh-CN"/>
        </w:rPr>
        <w:t>Network security</w:t>
      </w:r>
    </w:p>
    <w:p w14:paraId="6EC96CC0" w14:textId="4C5B408C" w:rsidR="0015470F" w:rsidRDefault="0015470F" w:rsidP="0015470F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>This</w:t>
      </w:r>
      <w:r>
        <w:rPr>
          <w:rFonts w:hint="eastAsia"/>
          <w:sz w:val="24"/>
          <w:szCs w:val="24"/>
          <w:lang w:eastAsia="zh-CN"/>
        </w:rPr>
        <w:t xml:space="preserve"> module </w:t>
      </w:r>
      <w:r w:rsidR="00C25A2C">
        <w:rPr>
          <w:sz w:val="24"/>
          <w:szCs w:val="24"/>
          <w:lang w:eastAsia="zh-CN"/>
        </w:rPr>
        <w:t>introduces</w:t>
      </w:r>
      <w:r w:rsidR="00495366">
        <w:rPr>
          <w:rFonts w:hint="eastAsia"/>
          <w:sz w:val="24"/>
          <w:szCs w:val="24"/>
          <w:lang w:eastAsia="zh-CN"/>
        </w:rPr>
        <w:t xml:space="preserve"> network security</w:t>
      </w:r>
      <w:r>
        <w:rPr>
          <w:rFonts w:hint="eastAsia"/>
          <w:sz w:val="24"/>
          <w:szCs w:val="24"/>
          <w:lang w:eastAsia="zh-CN"/>
        </w:rPr>
        <w:t xml:space="preserve">. </w:t>
      </w:r>
      <w:r w:rsidR="00082865">
        <w:rPr>
          <w:rFonts w:hint="eastAsia"/>
          <w:sz w:val="24"/>
          <w:szCs w:val="24"/>
          <w:lang w:eastAsia="zh-CN"/>
        </w:rPr>
        <w:t>In the first micro module, s</w:t>
      </w:r>
      <w:r>
        <w:rPr>
          <w:rFonts w:hint="eastAsia"/>
          <w:sz w:val="24"/>
          <w:szCs w:val="24"/>
          <w:lang w:eastAsia="zh-CN"/>
        </w:rPr>
        <w:t xml:space="preserve">tudents will be given an overview </w:t>
      </w:r>
      <w:r w:rsidR="00453D34">
        <w:rPr>
          <w:rFonts w:hint="eastAsia"/>
          <w:sz w:val="24"/>
          <w:szCs w:val="24"/>
          <w:lang w:eastAsia="zh-CN"/>
        </w:rPr>
        <w:t>of networ</w:t>
      </w:r>
      <w:r w:rsidR="00453D34">
        <w:rPr>
          <w:sz w:val="24"/>
          <w:szCs w:val="24"/>
          <w:lang w:eastAsia="zh-CN"/>
        </w:rPr>
        <w:t>k</w:t>
      </w:r>
      <w:r w:rsidR="00453D34"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 xml:space="preserve">, </w:t>
      </w:r>
      <w:r w:rsidR="00C25A2C">
        <w:rPr>
          <w:rFonts w:hint="eastAsia"/>
          <w:sz w:val="24"/>
          <w:szCs w:val="24"/>
          <w:lang w:eastAsia="zh-CN"/>
        </w:rPr>
        <w:t>and then move to network attacks, such as Denial-of-service attacks.</w:t>
      </w:r>
      <w:r w:rsidR="00082865">
        <w:rPr>
          <w:rFonts w:hint="eastAsia"/>
          <w:sz w:val="24"/>
          <w:szCs w:val="24"/>
          <w:lang w:eastAsia="zh-CN"/>
        </w:rPr>
        <w:t xml:space="preserve"> The second micro module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082865">
        <w:rPr>
          <w:rFonts w:hint="eastAsia"/>
          <w:sz w:val="24"/>
          <w:szCs w:val="24"/>
          <w:lang w:eastAsia="zh-CN"/>
        </w:rPr>
        <w:t xml:space="preserve">discusses network encryption and some network protocols, such as IPV6, SSH, SSL/TLS, HTTPS, IPSec. </w:t>
      </w:r>
      <w:r w:rsidR="00C733CA">
        <w:rPr>
          <w:rFonts w:hint="eastAsia"/>
          <w:sz w:val="24"/>
          <w:szCs w:val="24"/>
          <w:lang w:eastAsia="zh-CN"/>
        </w:rPr>
        <w:t>Network defense tech</w:t>
      </w:r>
      <w:r w:rsidR="002D492A">
        <w:rPr>
          <w:sz w:val="24"/>
          <w:szCs w:val="24"/>
          <w:lang w:eastAsia="zh-CN"/>
        </w:rPr>
        <w:t>nique</w:t>
      </w:r>
      <w:r w:rsidR="00C733CA">
        <w:rPr>
          <w:rFonts w:hint="eastAsia"/>
          <w:sz w:val="24"/>
          <w:szCs w:val="24"/>
          <w:lang w:eastAsia="zh-CN"/>
        </w:rPr>
        <w:t xml:space="preserve">s are introduced in the third micro module. </w:t>
      </w:r>
      <w:r w:rsidR="00F24D15">
        <w:rPr>
          <w:rFonts w:hint="eastAsia"/>
          <w:sz w:val="24"/>
          <w:szCs w:val="24"/>
          <w:lang w:eastAsia="zh-CN"/>
        </w:rPr>
        <w:t xml:space="preserve">This micro module focuses on </w:t>
      </w:r>
      <w:r w:rsidR="002D492A">
        <w:rPr>
          <w:sz w:val="24"/>
          <w:szCs w:val="24"/>
          <w:lang w:eastAsia="zh-CN"/>
        </w:rPr>
        <w:t xml:space="preserve">techniques such as </w:t>
      </w:r>
      <w:r w:rsidR="00F24D15">
        <w:rPr>
          <w:rFonts w:hint="eastAsia"/>
          <w:sz w:val="24"/>
          <w:szCs w:val="24"/>
          <w:lang w:eastAsia="zh-CN"/>
        </w:rPr>
        <w:t xml:space="preserve">firewalls, intrusion detection and prevention systems, honeypot. </w:t>
      </w:r>
    </w:p>
    <w:p w14:paraId="405E0600" w14:textId="2649BD98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Students are expected to understand the </w:t>
      </w:r>
      <w:r w:rsidR="00453D34">
        <w:rPr>
          <w:rFonts w:hint="eastAsia"/>
          <w:sz w:val="24"/>
          <w:szCs w:val="24"/>
          <w:lang w:eastAsia="zh-CN"/>
        </w:rPr>
        <w:t xml:space="preserve">introduction to cybersecurity concepts module </w:t>
      </w:r>
      <w:r w:rsidR="00C62A05">
        <w:rPr>
          <w:rFonts w:hint="eastAsia"/>
          <w:sz w:val="24"/>
          <w:szCs w:val="24"/>
          <w:lang w:eastAsia="zh-CN"/>
        </w:rPr>
        <w:t>and know network basics.</w:t>
      </w:r>
    </w:p>
    <w:p w14:paraId="7218F867" w14:textId="4CFC7A91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</w:t>
      </w:r>
      <w:r w:rsidR="00453D34">
        <w:rPr>
          <w:sz w:val="24"/>
          <w:szCs w:val="24"/>
        </w:rPr>
        <w:t xml:space="preserve">includes 3 micro </w:t>
      </w:r>
      <w:r>
        <w:rPr>
          <w:sz w:val="24"/>
          <w:szCs w:val="24"/>
        </w:rPr>
        <w:t>modules.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453D34">
        <w:rPr>
          <w:rFonts w:hint="eastAsia"/>
          <w:sz w:val="24"/>
          <w:szCs w:val="24"/>
          <w:lang w:eastAsia="zh-CN"/>
        </w:rPr>
        <w:t>7</w:t>
      </w:r>
      <w:r>
        <w:rPr>
          <w:sz w:val="24"/>
          <w:szCs w:val="24"/>
        </w:rPr>
        <w:t xml:space="preserve"> hours. </w:t>
      </w:r>
    </w:p>
    <w:p w14:paraId="42FE6F6B" w14:textId="77777777" w:rsidR="0015470F" w:rsidRDefault="0015470F" w:rsidP="0015470F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6053A35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0196D109" w14:textId="77777777" w:rsidR="0015470F" w:rsidRPr="007B5F5E" w:rsidRDefault="0015470F" w:rsidP="0015470F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1DDE837" w14:textId="77777777" w:rsidR="0015470F" w:rsidRPr="00DC132E" w:rsidRDefault="0015470F" w:rsidP="0015470F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9224453" w14:textId="77777777" w:rsidR="0015470F" w:rsidRDefault="0015470F" w:rsidP="0015470F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02A3E7EE" w14:textId="77777777" w:rsidR="0015470F" w:rsidRPr="004F59EE" w:rsidRDefault="0015470F" w:rsidP="0015470F">
      <w:pPr>
        <w:rPr>
          <w:rFonts w:ascii="Century Gothic" w:hAnsi="Century Gothic"/>
          <w:b/>
          <w:sz w:val="28"/>
          <w:szCs w:val="28"/>
        </w:rPr>
      </w:pPr>
    </w:p>
    <w:p w14:paraId="65054108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>
        <w:t xml:space="preserve"> </w:t>
      </w:r>
    </w:p>
    <w:p w14:paraId="159CAE82" w14:textId="77777777" w:rsidR="0015470F" w:rsidRDefault="0015470F" w:rsidP="0015470F">
      <w:pPr>
        <w:pStyle w:val="Subtitle"/>
      </w:pPr>
      <w:bookmarkStart w:id="0" w:name="_bookmark1"/>
      <w:bookmarkEnd w:id="0"/>
    </w:p>
    <w:p w14:paraId="36DF74D0" w14:textId="77777777" w:rsidR="0015470F" w:rsidRPr="001170AD" w:rsidRDefault="0015470F" w:rsidP="0015470F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701849A5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6ECE2BF6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Students will be able to describe Denial-of-Service attacks.</w:t>
      </w:r>
    </w:p>
    <w:p w14:paraId="7679614B" w14:textId="77777777" w:rsidR="00CE7E71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explain</w:t>
      </w:r>
      <w:r>
        <w:rPr>
          <w:rFonts w:hint="eastAsia"/>
          <w:sz w:val="24"/>
          <w:szCs w:val="24"/>
          <w:lang w:eastAsia="zh-CN"/>
        </w:rPr>
        <w:t xml:space="preserve"> Distributed DoS attacks.</w:t>
      </w:r>
    </w:p>
    <w:p w14:paraId="29966DDD" w14:textId="77777777" w:rsidR="00CE7E71" w:rsidRPr="0017109E" w:rsidRDefault="00CE7E71" w:rsidP="00CE7E71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Students will be able to </w:t>
      </w:r>
      <w:r>
        <w:rPr>
          <w:sz w:val="24"/>
          <w:szCs w:val="24"/>
          <w:lang w:eastAsia="zh-CN"/>
        </w:rPr>
        <w:t>define</w:t>
      </w:r>
      <w:r>
        <w:rPr>
          <w:rFonts w:hint="eastAsia"/>
          <w:sz w:val="24"/>
          <w:szCs w:val="24"/>
          <w:lang w:eastAsia="zh-CN"/>
        </w:rPr>
        <w:t xml:space="preserve"> Zombies and Botnets. </w:t>
      </w:r>
    </w:p>
    <w:p w14:paraId="7B5746D0" w14:textId="0FA9AE20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4544D5">
        <w:rPr>
          <w:rFonts w:hint="eastAsia"/>
          <w:sz w:val="24"/>
          <w:szCs w:val="24"/>
          <w:lang w:eastAsia="zh-CN"/>
        </w:rPr>
        <w:t>understand</w:t>
      </w:r>
      <w:r>
        <w:rPr>
          <w:rFonts w:hint="eastAsia"/>
          <w:sz w:val="24"/>
          <w:szCs w:val="24"/>
          <w:lang w:eastAsia="zh-CN"/>
        </w:rPr>
        <w:t xml:space="preserve"> some of the network protocols which have security features built in (such as SSH, SSL/TLS, HTTPS, IPSec).</w:t>
      </w:r>
    </w:p>
    <w:p w14:paraId="5E448708" w14:textId="77777777" w:rsidR="00AB3607" w:rsidRPr="0017109E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describe network data 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055DD10A" w14:textId="5BB272F8" w:rsidR="00AB3607" w:rsidRPr="00AB3607" w:rsidRDefault="00AB3607" w:rsidP="00AB3607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AB3607">
        <w:rPr>
          <w:sz w:val="24"/>
          <w:szCs w:val="24"/>
        </w:rPr>
        <w:t>Students will be able to understand different types of firewalls and what are the advantages of each type.</w:t>
      </w:r>
    </w:p>
    <w:p w14:paraId="7B29305D" w14:textId="77777777" w:rsidR="00AB3607" w:rsidRPr="00062E85" w:rsidRDefault="00AB3607" w:rsidP="00AB3607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763167C7" w14:textId="26F76931" w:rsidR="00AB3607" w:rsidRPr="00C027BF" w:rsidRDefault="00AB3607" w:rsidP="00AB3607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 xml:space="preserve">Students will be able to </w:t>
      </w:r>
      <w:r w:rsidR="00112C42">
        <w:rPr>
          <w:sz w:val="24"/>
          <w:szCs w:val="24"/>
        </w:rPr>
        <w:t>describe</w:t>
      </w:r>
      <w:r>
        <w:rPr>
          <w:sz w:val="24"/>
          <w:szCs w:val="24"/>
        </w:rPr>
        <w:t xml:space="preserve"> honeypot and what is the purpose of setting up a honeypot.</w:t>
      </w:r>
    </w:p>
    <w:p w14:paraId="2C5A9088" w14:textId="653D8D2D" w:rsidR="0015470F" w:rsidRPr="00C027BF" w:rsidRDefault="0015470F" w:rsidP="00AB3607">
      <w:pPr>
        <w:spacing w:before="0" w:after="0"/>
        <w:ind w:left="360" w:hanging="360"/>
      </w:pPr>
    </w:p>
    <w:p w14:paraId="29677F09" w14:textId="77777777" w:rsidR="0015470F" w:rsidRPr="00C027BF" w:rsidRDefault="0015470F" w:rsidP="0015470F">
      <w:pPr>
        <w:spacing w:before="0" w:after="0"/>
      </w:pPr>
    </w:p>
    <w:p w14:paraId="028136A5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 Details</w:t>
      </w:r>
    </w:p>
    <w:p w14:paraId="3219F829" w14:textId="77777777" w:rsidR="0015470F" w:rsidRDefault="0015470F" w:rsidP="0015470F">
      <w:pPr>
        <w:tabs>
          <w:tab w:val="left" w:pos="720"/>
        </w:tabs>
        <w:spacing w:before="0" w:after="0"/>
      </w:pPr>
    </w:p>
    <w:p w14:paraId="29521AC9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4DDA4BFD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AA200E0" w14:textId="7D07A3F5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243C81">
        <w:rPr>
          <w:rFonts w:hint="eastAsia"/>
          <w:sz w:val="24"/>
          <w:szCs w:val="24"/>
          <w:lang w:eastAsia="zh-CN"/>
        </w:rPr>
        <w:t xml:space="preserve">Network basics and threats </w:t>
      </w:r>
      <w:r>
        <w:rPr>
          <w:rFonts w:hint="eastAsia"/>
          <w:sz w:val="24"/>
          <w:szCs w:val="24"/>
          <w:lang w:eastAsia="zh-CN"/>
        </w:rPr>
        <w:t>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-L1.pptx)</w:t>
      </w:r>
    </w:p>
    <w:p w14:paraId="440874A8" w14:textId="49F769BD" w:rsidR="0015470F" w:rsidRDefault="00243C81" w:rsidP="0015470F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Network encryption and protocols</w:t>
      </w:r>
      <w:r w:rsidR="0015470F">
        <w:rPr>
          <w:rFonts w:hint="eastAsia"/>
          <w:sz w:val="24"/>
          <w:szCs w:val="24"/>
          <w:lang w:eastAsia="zh-CN"/>
        </w:rPr>
        <w:t xml:space="preserve"> (CSP-M</w:t>
      </w:r>
      <w:r>
        <w:rPr>
          <w:rFonts w:hint="eastAsia"/>
          <w:sz w:val="24"/>
          <w:szCs w:val="24"/>
          <w:lang w:eastAsia="zh-CN"/>
        </w:rPr>
        <w:t>6</w:t>
      </w:r>
      <w:r w:rsidR="0015470F">
        <w:rPr>
          <w:rFonts w:hint="eastAsia"/>
          <w:sz w:val="24"/>
          <w:szCs w:val="24"/>
          <w:lang w:eastAsia="zh-CN"/>
        </w:rPr>
        <w:t>-L2.pptx)</w:t>
      </w:r>
    </w:p>
    <w:p w14:paraId="13701E5C" w14:textId="2B3AAC74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</w:t>
      </w:r>
      <w:r w:rsidR="00243C81">
        <w:rPr>
          <w:rFonts w:hint="eastAsia"/>
          <w:sz w:val="24"/>
          <w:szCs w:val="24"/>
          <w:lang w:eastAsia="zh-CN"/>
        </w:rPr>
        <w:t>on 3: Network defense technologies</w:t>
      </w:r>
      <w:r>
        <w:rPr>
          <w:rFonts w:hint="eastAsia"/>
          <w:sz w:val="24"/>
          <w:szCs w:val="24"/>
          <w:lang w:eastAsia="zh-CN"/>
        </w:rPr>
        <w:t xml:space="preserve"> (CSP-M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-L3.pptx)</w:t>
      </w:r>
    </w:p>
    <w:p w14:paraId="4F497448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FFEC539" w14:textId="77777777" w:rsidR="0015470F" w:rsidRDefault="0015470F" w:rsidP="0015470F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BE0F817" w14:textId="14D40C7D" w:rsidR="0015470F" w:rsidRDefault="0015470F" w:rsidP="0015470F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243C81">
        <w:rPr>
          <w:rFonts w:hint="eastAsia"/>
          <w:sz w:val="24"/>
          <w:szCs w:val="24"/>
          <w:lang w:eastAsia="zh-CN"/>
        </w:rPr>
        <w:t>6</w:t>
      </w:r>
      <w:r>
        <w:rPr>
          <w:rFonts w:hint="eastAsia"/>
          <w:sz w:val="24"/>
          <w:szCs w:val="24"/>
          <w:lang w:eastAsia="zh-CN"/>
        </w:rPr>
        <w:t>.docx)</w:t>
      </w:r>
    </w:p>
    <w:p w14:paraId="009A892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38BC414" w14:textId="77777777" w:rsidR="0015470F" w:rsidRPr="001170AD" w:rsidRDefault="0015470F" w:rsidP="0015470F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 xml:space="preserve">lessons </w:t>
      </w:r>
    </w:p>
    <w:p w14:paraId="63EE0E3A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3EA4C001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  </w:t>
      </w:r>
    </w:p>
    <w:p w14:paraId="5166C6A5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</w:p>
    <w:p w14:paraId="73B4E4D2" w14:textId="46C978A7" w:rsidR="00243C81" w:rsidRDefault="0015470F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 w:rsidR="00243C81">
        <w:rPr>
          <w:rFonts w:hint="eastAsia"/>
          <w:sz w:val="24"/>
          <w:szCs w:val="24"/>
          <w:lang w:eastAsia="zh-CN"/>
        </w:rPr>
        <w:t xml:space="preserve">Lesson 1: Network basics and threats </w:t>
      </w:r>
    </w:p>
    <w:p w14:paraId="7DBB4273" w14:textId="24861467" w:rsidR="00243C81" w:rsidRDefault="00243C81" w:rsidP="00243C81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2: Network encryption and protocols </w:t>
      </w:r>
    </w:p>
    <w:p w14:paraId="27175EC2" w14:textId="13F120DA" w:rsidR="0015470F" w:rsidRPr="00DE4212" w:rsidRDefault="00243C81" w:rsidP="00243C81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Network defense technologies</w:t>
      </w:r>
    </w:p>
    <w:p w14:paraId="469AF8FD" w14:textId="77777777" w:rsidR="0015470F" w:rsidRPr="00DE4212" w:rsidRDefault="0015470F" w:rsidP="0015470F">
      <w:pPr>
        <w:spacing w:before="0" w:after="0"/>
        <w:rPr>
          <w:sz w:val="24"/>
          <w:szCs w:val="24"/>
        </w:rPr>
      </w:pPr>
    </w:p>
    <w:p w14:paraId="424EEACF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892EC6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6784FAA5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73907F1A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09690F9F" w14:textId="5A736B82" w:rsidR="0015470F" w:rsidRDefault="0015470F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lastRenderedPageBreak/>
        <w:t xml:space="preserve">Students will be able to </w:t>
      </w:r>
      <w:r w:rsidR="00427CF1">
        <w:rPr>
          <w:rFonts w:hint="eastAsia"/>
          <w:sz w:val="24"/>
          <w:szCs w:val="24"/>
          <w:lang w:eastAsia="zh-CN"/>
        </w:rPr>
        <w:t>understand network basics</w:t>
      </w:r>
      <w:r w:rsidRPr="0017109E">
        <w:rPr>
          <w:sz w:val="24"/>
          <w:szCs w:val="24"/>
        </w:rPr>
        <w:t>.</w:t>
      </w:r>
    </w:p>
    <w:p w14:paraId="18F04AA0" w14:textId="1A5A367E" w:rsidR="00427CF1" w:rsidRDefault="00427CF1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161CE3">
        <w:rPr>
          <w:rFonts w:hint="eastAsia"/>
          <w:sz w:val="24"/>
          <w:szCs w:val="24"/>
          <w:lang w:eastAsia="zh-CN"/>
        </w:rPr>
        <w:t>describe Denial-of-Service attacks.</w:t>
      </w:r>
    </w:p>
    <w:p w14:paraId="778C2D39" w14:textId="57DD8414" w:rsidR="00161CE3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CE7E71">
        <w:rPr>
          <w:sz w:val="24"/>
          <w:szCs w:val="24"/>
          <w:lang w:eastAsia="zh-CN"/>
        </w:rPr>
        <w:t>explain</w:t>
      </w:r>
      <w:r>
        <w:rPr>
          <w:rFonts w:hint="eastAsia"/>
          <w:sz w:val="24"/>
          <w:szCs w:val="24"/>
          <w:lang w:eastAsia="zh-CN"/>
        </w:rPr>
        <w:t xml:space="preserve"> Distributed DoS attacks.</w:t>
      </w:r>
    </w:p>
    <w:p w14:paraId="3D316F76" w14:textId="1DDFF8DB" w:rsidR="00161CE3" w:rsidRPr="0017109E" w:rsidRDefault="00161CE3" w:rsidP="0015470F">
      <w:pPr>
        <w:pStyle w:val="ListParagraph"/>
        <w:numPr>
          <w:ilvl w:val="0"/>
          <w:numId w:val="18"/>
        </w:num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CE7E71">
        <w:rPr>
          <w:sz w:val="24"/>
          <w:szCs w:val="24"/>
          <w:lang w:eastAsia="zh-CN"/>
        </w:rPr>
        <w:t>define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D777F3">
        <w:rPr>
          <w:rFonts w:hint="eastAsia"/>
          <w:sz w:val="24"/>
          <w:szCs w:val="24"/>
          <w:lang w:eastAsia="zh-CN"/>
        </w:rPr>
        <w:t xml:space="preserve">Zombies and </w:t>
      </w:r>
      <w:r>
        <w:rPr>
          <w:rFonts w:hint="eastAsia"/>
          <w:sz w:val="24"/>
          <w:szCs w:val="24"/>
          <w:lang w:eastAsia="zh-CN"/>
        </w:rPr>
        <w:t xml:space="preserve">Botnets. </w:t>
      </w:r>
    </w:p>
    <w:p w14:paraId="1E88EDF4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61D5D0C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2F8739B3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1BD6589" w14:textId="5870DA9D" w:rsidR="0015470F" w:rsidRPr="00F264FD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175681">
        <w:rPr>
          <w:rFonts w:hint="eastAsia"/>
          <w:sz w:val="24"/>
          <w:szCs w:val="24"/>
          <w:lang w:eastAsia="zh-CN"/>
        </w:rPr>
        <w:t>Refresh students with</w:t>
      </w:r>
      <w:r w:rsidR="00D777F3">
        <w:rPr>
          <w:rFonts w:hint="eastAsia"/>
          <w:sz w:val="24"/>
          <w:szCs w:val="24"/>
          <w:lang w:eastAsia="zh-CN"/>
        </w:rPr>
        <w:t xml:space="preserve"> an overview of network basics.</w:t>
      </w:r>
    </w:p>
    <w:p w14:paraId="09ED2CFD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AE38EE5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076EC022" w14:textId="15550147" w:rsidR="00D777F3" w:rsidRPr="00D777F3" w:rsidRDefault="0015470F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Basic</w:t>
      </w:r>
      <w:r w:rsidR="00D777F3">
        <w:rPr>
          <w:rFonts w:ascii="Verdana" w:eastAsiaTheme="minorEastAsia" w:hAnsi="Verdana" w:cstheme="minorBidi" w:hint="eastAsia"/>
          <w:lang w:eastAsia="zh-CN"/>
        </w:rPr>
        <w:t>s of network (OSI model</w:t>
      </w:r>
      <w:r w:rsidR="008102B6">
        <w:rPr>
          <w:rFonts w:ascii="Verdana" w:eastAsiaTheme="minorEastAsia" w:hAnsi="Verdana" w:cstheme="minorBidi" w:hint="eastAsia"/>
          <w:lang w:eastAsia="zh-CN"/>
        </w:rPr>
        <w:t>, DoD TCP/IP model</w:t>
      </w:r>
      <w:r w:rsidR="00D777F3">
        <w:rPr>
          <w:rFonts w:ascii="Verdana" w:eastAsiaTheme="minorEastAsia" w:hAnsi="Verdana" w:cstheme="minorBidi" w:hint="eastAsia"/>
          <w:lang w:eastAsia="zh-CN"/>
        </w:rPr>
        <w:t>)</w:t>
      </w:r>
    </w:p>
    <w:p w14:paraId="34A05711" w14:textId="791ECF77" w:rsidR="00FA4984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Network attacks</w:t>
      </w:r>
    </w:p>
    <w:p w14:paraId="6951C163" w14:textId="4BFBC8D9" w:rsidR="00FA4984" w:rsidRPr="00FA4984" w:rsidRDefault="008102B6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Denial-of-S</w:t>
      </w:r>
      <w:r w:rsidR="00FA4984"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7F5775E2" w14:textId="1265C207" w:rsidR="0015470F" w:rsidRP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D</w:t>
      </w:r>
      <w:r w:rsidR="008102B6">
        <w:rPr>
          <w:rFonts w:ascii="Verdana" w:eastAsiaTheme="minorEastAsia" w:hAnsi="Verdana" w:cstheme="minorBidi" w:hint="eastAsia"/>
          <w:lang w:eastAsia="zh-CN"/>
        </w:rPr>
        <w:t>istributed Denial-of-S</w:t>
      </w:r>
      <w:r>
        <w:rPr>
          <w:rFonts w:ascii="Verdana" w:eastAsiaTheme="minorEastAsia" w:hAnsi="Verdana" w:cstheme="minorBidi" w:hint="eastAsia"/>
          <w:lang w:eastAsia="zh-CN"/>
        </w:rPr>
        <w:t>ervice attacks</w:t>
      </w:r>
    </w:p>
    <w:p w14:paraId="6133B5FE" w14:textId="176CE47A" w:rsidR="00FA4984" w:rsidRDefault="00FA4984" w:rsidP="00D777F3">
      <w:pPr>
        <w:pStyle w:val="NormalWeb"/>
        <w:numPr>
          <w:ilvl w:val="0"/>
          <w:numId w:val="15"/>
        </w:numPr>
        <w:spacing w:line="276" w:lineRule="auto"/>
        <w:rPr>
          <w:b/>
        </w:rPr>
      </w:pPr>
      <w:r>
        <w:rPr>
          <w:rFonts w:ascii="Verdana" w:eastAsiaTheme="minorEastAsia" w:hAnsi="Verdana" w:cstheme="minorBidi" w:hint="eastAsia"/>
          <w:lang w:eastAsia="zh-CN"/>
        </w:rPr>
        <w:t>Zombies and Botnets</w:t>
      </w:r>
    </w:p>
    <w:p w14:paraId="595269A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49ABB33C" w14:textId="66C70989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</w:t>
      </w:r>
      <w:r w:rsidR="00FA4984">
        <w:rPr>
          <w:rFonts w:hint="eastAsia"/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59F1ADFF" w14:textId="7F00F66B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What problems can Denial-of-Service attacks bring? How to avoid being attacked?</w:t>
      </w:r>
    </w:p>
    <w:p w14:paraId="1B7A2129" w14:textId="77777777" w:rsidR="008B4D88" w:rsidRDefault="008B4D88" w:rsidP="0015470F">
      <w:pPr>
        <w:spacing w:before="0" w:after="0"/>
        <w:rPr>
          <w:b/>
          <w:sz w:val="24"/>
          <w:szCs w:val="24"/>
          <w:lang w:eastAsia="zh-CN"/>
        </w:rPr>
      </w:pPr>
    </w:p>
    <w:p w14:paraId="27ACE881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F6060A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1F698F16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FA30859" w14:textId="6B2D3E1F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602DD2">
        <w:rPr>
          <w:sz w:val="24"/>
          <w:szCs w:val="24"/>
          <w:lang w:eastAsia="zh-CN"/>
        </w:rPr>
        <w:t>understand</w:t>
      </w:r>
      <w:r w:rsidR="008102B6">
        <w:rPr>
          <w:rFonts w:hint="eastAsia"/>
          <w:sz w:val="24"/>
          <w:szCs w:val="24"/>
          <w:lang w:eastAsia="zh-CN"/>
        </w:rPr>
        <w:t xml:space="preserve"> some of the network protocols which have security features built in</w:t>
      </w:r>
      <w:r w:rsidR="003C5707">
        <w:rPr>
          <w:rFonts w:hint="eastAsia"/>
          <w:sz w:val="24"/>
          <w:szCs w:val="24"/>
          <w:lang w:eastAsia="zh-CN"/>
        </w:rPr>
        <w:t xml:space="preserve"> (such as SSH, SSL/TLS, HTTPS, IPSec)</w:t>
      </w:r>
      <w:r w:rsidR="008102B6">
        <w:rPr>
          <w:rFonts w:hint="eastAsia"/>
          <w:sz w:val="24"/>
          <w:szCs w:val="24"/>
          <w:lang w:eastAsia="zh-CN"/>
        </w:rPr>
        <w:t>.</w:t>
      </w:r>
    </w:p>
    <w:p w14:paraId="1C841181" w14:textId="389BF8E1" w:rsidR="0015470F" w:rsidRPr="0017109E" w:rsidRDefault="0015470F" w:rsidP="0015470F">
      <w:pPr>
        <w:pStyle w:val="ListParagraph"/>
        <w:numPr>
          <w:ilvl w:val="0"/>
          <w:numId w:val="16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BD022D">
        <w:rPr>
          <w:rFonts w:hint="eastAsia"/>
          <w:sz w:val="24"/>
          <w:szCs w:val="24"/>
          <w:lang w:eastAsia="zh-CN"/>
        </w:rPr>
        <w:t>de</w:t>
      </w:r>
      <w:r w:rsidR="003C5707">
        <w:rPr>
          <w:rFonts w:hint="eastAsia"/>
          <w:sz w:val="24"/>
          <w:szCs w:val="24"/>
          <w:lang w:eastAsia="zh-CN"/>
        </w:rPr>
        <w:t>scribe</w:t>
      </w:r>
      <w:r w:rsidR="008102B6">
        <w:rPr>
          <w:rFonts w:hint="eastAsia"/>
          <w:sz w:val="24"/>
          <w:szCs w:val="24"/>
          <w:lang w:eastAsia="zh-CN"/>
        </w:rPr>
        <w:t xml:space="preserve"> network </w:t>
      </w:r>
      <w:r w:rsidR="003C5707">
        <w:rPr>
          <w:rFonts w:hint="eastAsia"/>
          <w:sz w:val="24"/>
          <w:szCs w:val="24"/>
          <w:lang w:eastAsia="zh-CN"/>
        </w:rPr>
        <w:t xml:space="preserve">data </w:t>
      </w:r>
      <w:r w:rsidR="008102B6">
        <w:rPr>
          <w:rFonts w:hint="eastAsia"/>
          <w:sz w:val="24"/>
          <w:szCs w:val="24"/>
          <w:lang w:eastAsia="zh-CN"/>
        </w:rPr>
        <w:t>encryption</w:t>
      </w:r>
      <w:r w:rsidRPr="0017109E">
        <w:rPr>
          <w:rFonts w:hint="eastAsia"/>
          <w:sz w:val="24"/>
          <w:szCs w:val="24"/>
          <w:lang w:eastAsia="zh-CN"/>
        </w:rPr>
        <w:t>.</w:t>
      </w:r>
      <w:r w:rsidRPr="0017109E">
        <w:rPr>
          <w:sz w:val="24"/>
          <w:szCs w:val="24"/>
        </w:rPr>
        <w:t xml:space="preserve"> </w:t>
      </w:r>
    </w:p>
    <w:p w14:paraId="11A04D2B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DBD3327" w14:textId="77777777" w:rsidR="0015470F" w:rsidRPr="00CC4225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6E603269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B7ADEC7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3C16337" w14:textId="0DF726E4" w:rsidR="0015470F" w:rsidRDefault="00BD022D" w:rsidP="0015470F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how </w:t>
      </w:r>
      <w:r w:rsidR="00A53768">
        <w:rPr>
          <w:rFonts w:hint="eastAsia"/>
          <w:sz w:val="24"/>
          <w:szCs w:val="24"/>
          <w:lang w:eastAsia="zh-CN"/>
        </w:rPr>
        <w:t>data transfer</w:t>
      </w:r>
      <w:r w:rsidR="00453D34">
        <w:rPr>
          <w:sz w:val="24"/>
          <w:szCs w:val="24"/>
          <w:lang w:eastAsia="zh-CN"/>
        </w:rPr>
        <w:t>s</w:t>
      </w:r>
      <w:r w:rsidR="00A53768">
        <w:rPr>
          <w:rFonts w:hint="eastAsia"/>
          <w:sz w:val="24"/>
          <w:szCs w:val="24"/>
          <w:lang w:eastAsia="zh-CN"/>
        </w:rPr>
        <w:t xml:space="preserve"> from so</w:t>
      </w:r>
      <w:r w:rsidR="00EA345C">
        <w:rPr>
          <w:rFonts w:hint="eastAsia"/>
          <w:sz w:val="24"/>
          <w:szCs w:val="24"/>
          <w:lang w:eastAsia="zh-CN"/>
        </w:rPr>
        <w:t>ftware/application, over the network, to the user at the other end.</w:t>
      </w:r>
    </w:p>
    <w:p w14:paraId="5A58528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09623E64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19002ACB" w14:textId="70F7FC98" w:rsidR="0015470F" w:rsidRPr="00BD022D" w:rsidRDefault="00BD022D" w:rsidP="0015470F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Network encryption concepts and tools</w:t>
      </w:r>
    </w:p>
    <w:p w14:paraId="0962AC29" w14:textId="5A549835" w:rsidR="00BD022D" w:rsidRPr="00BD022D" w:rsidRDefault="00BD022D" w:rsidP="00BD022D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Network protocols (IPv4, IPv6, SSH, SSL/TLS, IPSec, HTTPS)</w:t>
      </w:r>
    </w:p>
    <w:p w14:paraId="36766485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192F2AD2" w14:textId="2D4064BB" w:rsidR="0015470F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discussion</w:t>
      </w:r>
      <w:r w:rsidR="0015470F">
        <w:rPr>
          <w:rFonts w:hint="eastAsia"/>
          <w:sz w:val="24"/>
          <w:szCs w:val="24"/>
          <w:lang w:eastAsia="zh-CN"/>
        </w:rPr>
        <w:t xml:space="preserve">: </w:t>
      </w:r>
    </w:p>
    <w:p w14:paraId="591C15B8" w14:textId="521C497D" w:rsidR="00BD022D" w:rsidRPr="00334E34" w:rsidRDefault="00BD022D" w:rsidP="00BD022D">
      <w:pPr>
        <w:spacing w:before="0" w:after="0"/>
        <w:ind w:firstLine="72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 xml:space="preserve">Ask students </w:t>
      </w:r>
      <w:r>
        <w:rPr>
          <w:rFonts w:hint="eastAsia"/>
          <w:sz w:val="24"/>
          <w:szCs w:val="24"/>
          <w:lang w:eastAsia="zh-CN"/>
        </w:rPr>
        <w:t xml:space="preserve">how encryption can be used to protect data being </w:t>
      </w:r>
      <w:r>
        <w:rPr>
          <w:sz w:val="24"/>
          <w:szCs w:val="24"/>
          <w:lang w:eastAsia="zh-CN"/>
        </w:rPr>
        <w:t>transferred</w:t>
      </w:r>
      <w:r>
        <w:rPr>
          <w:rFonts w:hint="eastAsia"/>
          <w:sz w:val="24"/>
          <w:szCs w:val="24"/>
          <w:lang w:eastAsia="zh-CN"/>
        </w:rPr>
        <w:t xml:space="preserve"> over networks</w:t>
      </w:r>
      <w:r w:rsidR="009939BF">
        <w:rPr>
          <w:rFonts w:hint="eastAsia"/>
          <w:sz w:val="24"/>
          <w:szCs w:val="24"/>
          <w:lang w:eastAsia="zh-CN"/>
        </w:rPr>
        <w:t>.</w:t>
      </w:r>
    </w:p>
    <w:p w14:paraId="366EF0E3" w14:textId="77777777" w:rsidR="00BD022D" w:rsidRDefault="00BD022D" w:rsidP="00BD022D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</w:p>
    <w:p w14:paraId="418A72B6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775F8156" w14:textId="77777777" w:rsidR="0015470F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>
        <w:rPr>
          <w:b/>
          <w:sz w:val="24"/>
          <w:szCs w:val="24"/>
        </w:rPr>
        <w:t xml:space="preserve">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25F1BC8D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5DB2DE3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047C2DF1" w14:textId="0F462683" w:rsidR="0015470F" w:rsidRPr="0017109E" w:rsidRDefault="0015470F" w:rsidP="0015470F">
      <w:pPr>
        <w:pStyle w:val="ListParagraph"/>
        <w:numPr>
          <w:ilvl w:val="0"/>
          <w:numId w:val="17"/>
        </w:numPr>
        <w:spacing w:before="0" w:after="0"/>
        <w:rPr>
          <w:sz w:val="24"/>
          <w:szCs w:val="24"/>
        </w:rPr>
      </w:pPr>
      <w:r w:rsidRPr="0017109E">
        <w:rPr>
          <w:sz w:val="24"/>
          <w:szCs w:val="24"/>
        </w:rPr>
        <w:t xml:space="preserve">Students will be able to </w:t>
      </w:r>
      <w:r w:rsidR="00065679">
        <w:rPr>
          <w:sz w:val="24"/>
          <w:szCs w:val="24"/>
        </w:rPr>
        <w:t>understand</w:t>
      </w:r>
      <w:r w:rsidR="00062E85">
        <w:rPr>
          <w:sz w:val="24"/>
          <w:szCs w:val="24"/>
        </w:rPr>
        <w:t xml:space="preserve"> different types of firewalls and what are the advantages of each type</w:t>
      </w:r>
      <w:r w:rsidRPr="0017109E">
        <w:rPr>
          <w:sz w:val="24"/>
          <w:szCs w:val="24"/>
        </w:rPr>
        <w:t>.</w:t>
      </w:r>
    </w:p>
    <w:p w14:paraId="2AFB2D2D" w14:textId="66151E70" w:rsidR="0015470F" w:rsidRPr="00062E85" w:rsidRDefault="0015470F" w:rsidP="0015470F">
      <w:pPr>
        <w:pStyle w:val="ListParagraph"/>
        <w:numPr>
          <w:ilvl w:val="0"/>
          <w:numId w:val="17"/>
        </w:numPr>
        <w:spacing w:before="0" w:after="0"/>
      </w:pPr>
      <w:r w:rsidRPr="0017109E">
        <w:rPr>
          <w:sz w:val="24"/>
          <w:szCs w:val="24"/>
        </w:rPr>
        <w:t>Students will be able to</w:t>
      </w:r>
      <w:r w:rsidRPr="0017109E">
        <w:rPr>
          <w:rFonts w:hint="eastAsia"/>
          <w:sz w:val="24"/>
          <w:szCs w:val="24"/>
          <w:lang w:eastAsia="zh-CN"/>
        </w:rPr>
        <w:t xml:space="preserve"> understand </w:t>
      </w:r>
      <w:r w:rsidR="00062E85">
        <w:rPr>
          <w:sz w:val="24"/>
          <w:szCs w:val="24"/>
          <w:lang w:eastAsia="zh-CN"/>
        </w:rPr>
        <w:t>intrusion detection and prevention systems</w:t>
      </w:r>
      <w:r w:rsidRPr="0017109E">
        <w:rPr>
          <w:sz w:val="24"/>
          <w:szCs w:val="24"/>
        </w:rPr>
        <w:t>.</w:t>
      </w:r>
    </w:p>
    <w:p w14:paraId="533D91AB" w14:textId="46FA2FE2" w:rsidR="00062E85" w:rsidRPr="00C027BF" w:rsidRDefault="00062E85" w:rsidP="0015470F">
      <w:pPr>
        <w:pStyle w:val="ListParagraph"/>
        <w:numPr>
          <w:ilvl w:val="0"/>
          <w:numId w:val="17"/>
        </w:numPr>
        <w:spacing w:before="0" w:after="0"/>
      </w:pPr>
      <w:r>
        <w:rPr>
          <w:sz w:val="24"/>
          <w:szCs w:val="24"/>
        </w:rPr>
        <w:t xml:space="preserve">Students will be able to </w:t>
      </w:r>
      <w:r w:rsidR="00112C42">
        <w:rPr>
          <w:sz w:val="24"/>
          <w:szCs w:val="24"/>
        </w:rPr>
        <w:t>describe</w:t>
      </w:r>
      <w:r>
        <w:rPr>
          <w:sz w:val="24"/>
          <w:szCs w:val="24"/>
        </w:rPr>
        <w:t xml:space="preserve"> honeypot</w:t>
      </w:r>
      <w:r w:rsidR="00453D34">
        <w:rPr>
          <w:sz w:val="24"/>
          <w:szCs w:val="24"/>
        </w:rPr>
        <w:t>s</w:t>
      </w:r>
      <w:r>
        <w:rPr>
          <w:sz w:val="24"/>
          <w:szCs w:val="24"/>
        </w:rPr>
        <w:t xml:space="preserve"> and what is the purpose of setting up a honeypot.</w:t>
      </w:r>
    </w:p>
    <w:p w14:paraId="0100DACA" w14:textId="77777777" w:rsidR="0015470F" w:rsidRDefault="0015470F" w:rsidP="0015470F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18D616C8" w14:textId="77777777" w:rsidR="0015470F" w:rsidRPr="00733EF8" w:rsidRDefault="0015470F" w:rsidP="0015470F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3 Details: </w:t>
      </w:r>
    </w:p>
    <w:p w14:paraId="6834AE41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480DD069" w14:textId="77777777" w:rsidR="0015470F" w:rsidRDefault="0015470F" w:rsidP="0015470F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550137BE" w14:textId="77777777" w:rsidR="0015470F" w:rsidRDefault="0015470F" w:rsidP="0015470F">
      <w:pPr>
        <w:spacing w:before="0" w:after="0"/>
        <w:rPr>
          <w:sz w:val="24"/>
          <w:szCs w:val="24"/>
        </w:rPr>
      </w:pPr>
    </w:p>
    <w:p w14:paraId="2AC44792" w14:textId="70C5D4AE" w:rsidR="0015470F" w:rsidRPr="00F264FD" w:rsidRDefault="00CF3114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Ask students: Do they have firewall install</w:t>
      </w:r>
      <w:r w:rsidR="007A6AF0">
        <w:rPr>
          <w:sz w:val="24"/>
          <w:szCs w:val="24"/>
          <w:lang w:eastAsia="zh-CN"/>
        </w:rPr>
        <w:t>ed</w:t>
      </w:r>
      <w:r>
        <w:rPr>
          <w:sz w:val="24"/>
          <w:szCs w:val="24"/>
          <w:lang w:eastAsia="zh-CN"/>
        </w:rPr>
        <w:t xml:space="preserve"> on their computers? What are the purpose of having a firewall?</w:t>
      </w:r>
      <w:r w:rsidR="0015470F">
        <w:rPr>
          <w:rFonts w:hint="eastAsia"/>
          <w:sz w:val="24"/>
          <w:szCs w:val="24"/>
          <w:lang w:eastAsia="zh-CN"/>
        </w:rPr>
        <w:t xml:space="preserve">  </w:t>
      </w:r>
    </w:p>
    <w:p w14:paraId="46FA73D2" w14:textId="77777777" w:rsidR="0015470F" w:rsidRDefault="0015470F" w:rsidP="0015470F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113A1995" w14:textId="77777777" w:rsidR="0015470F" w:rsidRPr="0017109E" w:rsidRDefault="0015470F" w:rsidP="0015470F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7CF417E1" w14:textId="0056ACEA" w:rsidR="0015470F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Different types of firewalls and what are the advantages of each one</w:t>
      </w:r>
      <w:r w:rsidR="0015470F" w:rsidRPr="0017109E">
        <w:rPr>
          <w:rFonts w:hint="eastAsia"/>
          <w:sz w:val="24"/>
          <w:szCs w:val="24"/>
        </w:rPr>
        <w:t>.</w:t>
      </w:r>
    </w:p>
    <w:p w14:paraId="183431CD" w14:textId="0511B609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detection systems</w:t>
      </w:r>
    </w:p>
    <w:p w14:paraId="25674012" w14:textId="5C887C1C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Intrusion prevention systems</w:t>
      </w:r>
    </w:p>
    <w:p w14:paraId="13812581" w14:textId="69A75B22" w:rsidR="00CF3114" w:rsidRDefault="00CF3114" w:rsidP="0015470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Honeypot</w:t>
      </w:r>
    </w:p>
    <w:p w14:paraId="3B452021" w14:textId="77777777" w:rsidR="0015470F" w:rsidRDefault="0015470F" w:rsidP="0015470F">
      <w:pPr>
        <w:spacing w:before="0" w:after="0"/>
        <w:rPr>
          <w:b/>
          <w:sz w:val="24"/>
          <w:szCs w:val="24"/>
        </w:rPr>
      </w:pPr>
    </w:p>
    <w:p w14:paraId="65EE6289" w14:textId="77777777" w:rsidR="0015470F" w:rsidRDefault="0015470F" w:rsidP="0015470F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54705BA" w14:textId="77777777" w:rsidR="0015470F" w:rsidRDefault="0015470F" w:rsidP="0015470F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>
        <w:rPr>
          <w:rFonts w:hint="eastAsia"/>
          <w:sz w:val="24"/>
          <w:szCs w:val="24"/>
          <w:lang w:eastAsia="zh-CN"/>
        </w:rPr>
        <w:t>:</w:t>
      </w:r>
    </w:p>
    <w:p w14:paraId="10B36FE3" w14:textId="2A50B169" w:rsidR="0015470F" w:rsidRDefault="0015470F" w:rsidP="0015470F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</w:t>
      </w:r>
      <w:r w:rsidR="00AB3607">
        <w:rPr>
          <w:sz w:val="24"/>
          <w:szCs w:val="24"/>
          <w:lang w:eastAsia="zh-CN"/>
        </w:rPr>
        <w:t>using intrusion detection systems</w:t>
      </w:r>
      <w:r>
        <w:rPr>
          <w:rFonts w:hint="eastAsia"/>
          <w:sz w:val="24"/>
          <w:szCs w:val="24"/>
          <w:lang w:eastAsia="zh-CN"/>
        </w:rPr>
        <w:t>?</w:t>
      </w:r>
      <w:r w:rsidR="00AB3607">
        <w:rPr>
          <w:sz w:val="24"/>
          <w:szCs w:val="24"/>
          <w:lang w:eastAsia="zh-CN"/>
        </w:rPr>
        <w:t xml:space="preserve"> Do you want to use sensitive alert or not? What are the pros and cons of having sensitive alert?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4ED81D99" w14:textId="77777777" w:rsidR="0015470F" w:rsidRDefault="0015470F" w:rsidP="0015470F">
      <w:pPr>
        <w:rPr>
          <w:sz w:val="24"/>
          <w:szCs w:val="24"/>
        </w:rPr>
      </w:pPr>
    </w:p>
    <w:p w14:paraId="2BDA9186" w14:textId="1A1F8018" w:rsidR="00205083" w:rsidRDefault="002050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75F6C" w14:textId="77777777" w:rsidR="00205083" w:rsidRDefault="00205083" w:rsidP="00205083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A347FA2" wp14:editId="7B115C0A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4655C07F" w14:textId="77777777" w:rsidR="00C768E5" w:rsidRDefault="00C768E5" w:rsidP="00C768E5">
      <w:pPr>
        <w:jc w:val="center"/>
      </w:pPr>
      <w:r w:rsidRPr="000921C8">
        <w:rPr>
          <w:sz w:val="24"/>
        </w:rPr>
        <w:t>Project sponsored by the National Security Agency under grant Number H98230-17-1-0199.</w:t>
      </w:r>
      <w:r>
        <w:t xml:space="preserve"> </w:t>
      </w:r>
      <w:r w:rsidRPr="000921C8">
        <w:rPr>
          <w:sz w:val="24"/>
        </w:rPr>
        <w:t>The United States Government is authorized to reproduce and distribute reprints notwithstanding any copyright notation herein.</w:t>
      </w:r>
    </w:p>
    <w:p w14:paraId="0638A670" w14:textId="77777777" w:rsidR="00C768E5" w:rsidRPr="00461699" w:rsidRDefault="00C768E5" w:rsidP="00205083">
      <w:pPr>
        <w:jc w:val="center"/>
      </w:pPr>
      <w:bookmarkStart w:id="1" w:name="_GoBack"/>
      <w:bookmarkEnd w:id="1"/>
    </w:p>
    <w:p w14:paraId="4581D363" w14:textId="77777777" w:rsidR="00AE0BE4" w:rsidRPr="00461699" w:rsidRDefault="00AE0BE4" w:rsidP="00773C14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CFC6A" w14:textId="77777777" w:rsidR="00452719" w:rsidRDefault="00452719">
      <w:r>
        <w:separator/>
      </w:r>
    </w:p>
  </w:endnote>
  <w:endnote w:type="continuationSeparator" w:id="0">
    <w:p w14:paraId="028CA737" w14:textId="77777777" w:rsidR="00452719" w:rsidRDefault="0045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70104" w14:textId="77777777" w:rsidR="00205083" w:rsidRDefault="00205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4C8" w14:textId="021B33EC" w:rsidR="00205083" w:rsidRDefault="00452719" w:rsidP="00205083">
    <w:pPr>
      <w:pStyle w:val="Footer"/>
      <w:spacing w:before="0" w:after="0" w:line="240" w:lineRule="auto"/>
      <w:ind w:left="-720" w:right="-720"/>
      <w:jc w:val="center"/>
    </w:pPr>
    <w:r>
      <w:pict w14:anchorId="2A607410">
        <v:rect id="_x0000_i1025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C768E5">
      <w:rPr>
        <w:noProof/>
      </w:rPr>
      <w:t>6</w:t>
    </w:r>
    <w:r w:rsidR="00205083" w:rsidRPr="00A517CC">
      <w:rPr>
        <w:noProof/>
      </w:rPr>
      <w:fldChar w:fldCharType="end"/>
    </w:r>
  </w:p>
  <w:p w14:paraId="35C8849F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2A729253" wp14:editId="08643F04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894AB0A" w14:textId="77777777" w:rsidR="00205083" w:rsidRPr="000400D9" w:rsidRDefault="00452719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3F9AA2B3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C10F" w14:textId="65BA7EBF" w:rsidR="00205083" w:rsidRDefault="00452719" w:rsidP="00205083">
    <w:pPr>
      <w:pStyle w:val="Footer"/>
      <w:spacing w:before="0" w:after="0" w:line="240" w:lineRule="auto"/>
      <w:ind w:left="-720" w:right="-720"/>
      <w:jc w:val="center"/>
    </w:pPr>
    <w:r>
      <w:pict w14:anchorId="0EFEBC84">
        <v:rect id="_x0000_i1026" style="width:479pt;height:1pt" o:hralign="center" o:hrstd="t" o:hrnoshade="t" o:hr="t" fillcolor="#1cade4 [3204]" stroked="f"/>
      </w:pict>
    </w:r>
    <w:r w:rsidR="00205083">
      <w:t xml:space="preserve"> </w:t>
    </w:r>
    <w:r w:rsidR="00205083" w:rsidRPr="00A517CC">
      <w:t xml:space="preserve">Page | </w:t>
    </w:r>
    <w:r w:rsidR="00205083" w:rsidRPr="00A517CC">
      <w:fldChar w:fldCharType="begin"/>
    </w:r>
    <w:r w:rsidR="00205083" w:rsidRPr="00A517CC">
      <w:instrText xml:space="preserve"> PAGE   \* MERGEFORMAT </w:instrText>
    </w:r>
    <w:r w:rsidR="00205083" w:rsidRPr="00A517CC">
      <w:fldChar w:fldCharType="separate"/>
    </w:r>
    <w:r w:rsidR="00C768E5">
      <w:rPr>
        <w:noProof/>
      </w:rPr>
      <w:t>1</w:t>
    </w:r>
    <w:r w:rsidR="00205083" w:rsidRPr="00A517CC">
      <w:rPr>
        <w:noProof/>
      </w:rPr>
      <w:fldChar w:fldCharType="end"/>
    </w:r>
  </w:p>
  <w:p w14:paraId="620543A0" w14:textId="77777777" w:rsidR="00205083" w:rsidRPr="000400D9" w:rsidRDefault="00205083" w:rsidP="00205083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452C6F83" wp14:editId="54BEDF36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7F002F88" w14:textId="77777777" w:rsidR="00205083" w:rsidRPr="000400D9" w:rsidRDefault="00452719" w:rsidP="00205083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205083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205083" w:rsidRPr="000400D9">
        <w:rPr>
          <w:rStyle w:val="Hyperlink"/>
          <w:sz w:val="18"/>
        </w:rPr>
        <w:t>-Non-Commercial-Share Alike</w:t>
      </w:r>
    </w:hyperlink>
    <w:hyperlink r:id="rId4" w:history="1">
      <w:r w:rsidR="00205083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205083" w:rsidRPr="000400D9">
        <w:rPr>
          <w:rStyle w:val="Hyperlink"/>
          <w:sz w:val="18"/>
        </w:rPr>
        <w:t xml:space="preserve"> </w:t>
      </w:r>
    </w:hyperlink>
    <w:hyperlink r:id="rId6" w:history="1">
      <w:r w:rsidR="00205083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205083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2E5FA" w14:textId="77777777" w:rsidR="00452719" w:rsidRDefault="00452719">
      <w:r>
        <w:separator/>
      </w:r>
    </w:p>
  </w:footnote>
  <w:footnote w:type="continuationSeparator" w:id="0">
    <w:p w14:paraId="55FD34C3" w14:textId="77777777" w:rsidR="00452719" w:rsidRDefault="00452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BF7A" w14:textId="77777777" w:rsidR="00205083" w:rsidRDefault="002050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ED9AD" w14:textId="77777777" w:rsidR="00205083" w:rsidRDefault="0020508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4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10"/>
  </w:num>
  <w:num w:numId="7">
    <w:abstractNumId w:val="15"/>
  </w:num>
  <w:num w:numId="8">
    <w:abstractNumId w:val="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13"/>
  </w:num>
  <w:num w:numId="14">
    <w:abstractNumId w:val="17"/>
  </w:num>
  <w:num w:numId="15">
    <w:abstractNumId w:val="11"/>
  </w:num>
  <w:num w:numId="16">
    <w:abstractNumId w:val="2"/>
  </w:num>
  <w:num w:numId="17">
    <w:abstractNumId w:val="14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1FBE"/>
    <w:rsid w:val="00040ACB"/>
    <w:rsid w:val="00062E85"/>
    <w:rsid w:val="000637E4"/>
    <w:rsid w:val="00065679"/>
    <w:rsid w:val="00082865"/>
    <w:rsid w:val="000A4BDE"/>
    <w:rsid w:val="000B4C88"/>
    <w:rsid w:val="000B5A1F"/>
    <w:rsid w:val="00101C4F"/>
    <w:rsid w:val="00112C42"/>
    <w:rsid w:val="001170AD"/>
    <w:rsid w:val="00117962"/>
    <w:rsid w:val="00124A8E"/>
    <w:rsid w:val="00127133"/>
    <w:rsid w:val="001316A7"/>
    <w:rsid w:val="0015470F"/>
    <w:rsid w:val="00161CE3"/>
    <w:rsid w:val="00165679"/>
    <w:rsid w:val="00167B3D"/>
    <w:rsid w:val="00172310"/>
    <w:rsid w:val="00175681"/>
    <w:rsid w:val="0018538E"/>
    <w:rsid w:val="00196157"/>
    <w:rsid w:val="001D1D00"/>
    <w:rsid w:val="001E68C2"/>
    <w:rsid w:val="001F6AF0"/>
    <w:rsid w:val="0020324C"/>
    <w:rsid w:val="00205083"/>
    <w:rsid w:val="0021171F"/>
    <w:rsid w:val="00221EA7"/>
    <w:rsid w:val="002241E5"/>
    <w:rsid w:val="002343D7"/>
    <w:rsid w:val="0024175D"/>
    <w:rsid w:val="00243C81"/>
    <w:rsid w:val="002834CE"/>
    <w:rsid w:val="002908CF"/>
    <w:rsid w:val="002B214D"/>
    <w:rsid w:val="002B4A7C"/>
    <w:rsid w:val="002C4B43"/>
    <w:rsid w:val="002C5E0D"/>
    <w:rsid w:val="002D492A"/>
    <w:rsid w:val="002E7E76"/>
    <w:rsid w:val="002F2CEF"/>
    <w:rsid w:val="00313533"/>
    <w:rsid w:val="00322D69"/>
    <w:rsid w:val="00325842"/>
    <w:rsid w:val="0032640A"/>
    <w:rsid w:val="0034230B"/>
    <w:rsid w:val="00347B71"/>
    <w:rsid w:val="0035234F"/>
    <w:rsid w:val="003711FE"/>
    <w:rsid w:val="0037476D"/>
    <w:rsid w:val="00393B98"/>
    <w:rsid w:val="00396C28"/>
    <w:rsid w:val="003A0183"/>
    <w:rsid w:val="003A757C"/>
    <w:rsid w:val="003C4E7E"/>
    <w:rsid w:val="003C5707"/>
    <w:rsid w:val="003C57A9"/>
    <w:rsid w:val="003E5E23"/>
    <w:rsid w:val="003F0115"/>
    <w:rsid w:val="00417C5F"/>
    <w:rsid w:val="00425DBC"/>
    <w:rsid w:val="00427CF1"/>
    <w:rsid w:val="0044495B"/>
    <w:rsid w:val="004462CE"/>
    <w:rsid w:val="00452391"/>
    <w:rsid w:val="00452719"/>
    <w:rsid w:val="00453D34"/>
    <w:rsid w:val="004544D5"/>
    <w:rsid w:val="00461699"/>
    <w:rsid w:val="004846AE"/>
    <w:rsid w:val="00495366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83809"/>
    <w:rsid w:val="0058701C"/>
    <w:rsid w:val="005B1B27"/>
    <w:rsid w:val="005B7108"/>
    <w:rsid w:val="00602DD2"/>
    <w:rsid w:val="0063213D"/>
    <w:rsid w:val="006666E0"/>
    <w:rsid w:val="006803E7"/>
    <w:rsid w:val="006872E4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AF0"/>
    <w:rsid w:val="007A6E5D"/>
    <w:rsid w:val="007B228A"/>
    <w:rsid w:val="007B2624"/>
    <w:rsid w:val="007B5098"/>
    <w:rsid w:val="008102B6"/>
    <w:rsid w:val="00813F35"/>
    <w:rsid w:val="0082069B"/>
    <w:rsid w:val="008308D9"/>
    <w:rsid w:val="00830CEE"/>
    <w:rsid w:val="00834B23"/>
    <w:rsid w:val="0083569E"/>
    <w:rsid w:val="0084091B"/>
    <w:rsid w:val="008574F6"/>
    <w:rsid w:val="008B4D88"/>
    <w:rsid w:val="008C72D2"/>
    <w:rsid w:val="008C7E92"/>
    <w:rsid w:val="008D2CBB"/>
    <w:rsid w:val="008D4659"/>
    <w:rsid w:val="008D5430"/>
    <w:rsid w:val="008D5798"/>
    <w:rsid w:val="009208A4"/>
    <w:rsid w:val="0092482E"/>
    <w:rsid w:val="00960CF0"/>
    <w:rsid w:val="00976A1B"/>
    <w:rsid w:val="009939BF"/>
    <w:rsid w:val="009B7391"/>
    <w:rsid w:val="009D3079"/>
    <w:rsid w:val="009F53BD"/>
    <w:rsid w:val="00A07179"/>
    <w:rsid w:val="00A2619B"/>
    <w:rsid w:val="00A41854"/>
    <w:rsid w:val="00A517CC"/>
    <w:rsid w:val="00A53768"/>
    <w:rsid w:val="00A54AC2"/>
    <w:rsid w:val="00A559A5"/>
    <w:rsid w:val="00A565F1"/>
    <w:rsid w:val="00A6657A"/>
    <w:rsid w:val="00A71863"/>
    <w:rsid w:val="00A771A0"/>
    <w:rsid w:val="00A7799E"/>
    <w:rsid w:val="00A919DD"/>
    <w:rsid w:val="00A94832"/>
    <w:rsid w:val="00AB1794"/>
    <w:rsid w:val="00AB3607"/>
    <w:rsid w:val="00AD0EDC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022D"/>
    <w:rsid w:val="00BD78BB"/>
    <w:rsid w:val="00BF607D"/>
    <w:rsid w:val="00C25A2C"/>
    <w:rsid w:val="00C27DAD"/>
    <w:rsid w:val="00C3548E"/>
    <w:rsid w:val="00C62A05"/>
    <w:rsid w:val="00C65E6C"/>
    <w:rsid w:val="00C733CA"/>
    <w:rsid w:val="00C73A68"/>
    <w:rsid w:val="00C768E5"/>
    <w:rsid w:val="00C92141"/>
    <w:rsid w:val="00CB3923"/>
    <w:rsid w:val="00CC6A04"/>
    <w:rsid w:val="00CC7A4A"/>
    <w:rsid w:val="00CD13D0"/>
    <w:rsid w:val="00CD551A"/>
    <w:rsid w:val="00CE710C"/>
    <w:rsid w:val="00CE7E71"/>
    <w:rsid w:val="00CF05B7"/>
    <w:rsid w:val="00CF3114"/>
    <w:rsid w:val="00D07D29"/>
    <w:rsid w:val="00D1680B"/>
    <w:rsid w:val="00D26645"/>
    <w:rsid w:val="00D26AFD"/>
    <w:rsid w:val="00D40DB9"/>
    <w:rsid w:val="00D42C13"/>
    <w:rsid w:val="00D47789"/>
    <w:rsid w:val="00D52A77"/>
    <w:rsid w:val="00D534CF"/>
    <w:rsid w:val="00D56DF8"/>
    <w:rsid w:val="00D65113"/>
    <w:rsid w:val="00D777F3"/>
    <w:rsid w:val="00DC0C38"/>
    <w:rsid w:val="00DE418E"/>
    <w:rsid w:val="00DE4212"/>
    <w:rsid w:val="00DF0566"/>
    <w:rsid w:val="00DF2652"/>
    <w:rsid w:val="00E042AD"/>
    <w:rsid w:val="00E14B3B"/>
    <w:rsid w:val="00E26847"/>
    <w:rsid w:val="00E314A3"/>
    <w:rsid w:val="00E34C6D"/>
    <w:rsid w:val="00E421A2"/>
    <w:rsid w:val="00E54BB9"/>
    <w:rsid w:val="00E55F5C"/>
    <w:rsid w:val="00E61161"/>
    <w:rsid w:val="00E649BD"/>
    <w:rsid w:val="00E6531A"/>
    <w:rsid w:val="00EA345C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00C72"/>
    <w:rsid w:val="00F24D15"/>
    <w:rsid w:val="00F4762C"/>
    <w:rsid w:val="00F54EBD"/>
    <w:rsid w:val="00F554A7"/>
    <w:rsid w:val="00F602E5"/>
    <w:rsid w:val="00F652FA"/>
    <w:rsid w:val="00FA4984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D3D2-5D69-B049-9CD9-3874A704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285</TotalTime>
  <Pages>6</Pages>
  <Words>829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18</cp:revision>
  <cp:lastPrinted>2017-07-27T19:19:00Z</cp:lastPrinted>
  <dcterms:created xsi:type="dcterms:W3CDTF">2017-08-03T13:58:00Z</dcterms:created>
  <dcterms:modified xsi:type="dcterms:W3CDTF">2018-04-24T21:02:00Z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